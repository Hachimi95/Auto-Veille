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[</w:t>
            </w:r>
            <w:proofErr w:type="spellStart"/>
            <w:r w:rsidRPr="00E85A7A">
              <w:rPr>
                <w:b/>
                <w:color w:val="FFFFFF"/>
                <w:sz w:val="56"/>
              </w:rPr>
              <w:t>titre</w:t>
            </w:r>
            <w:proofErr w:type="spellEnd"/>
            <w:r>
              <w:rPr>
                <w:b/>
                <w:color w:val="FFFFFF"/>
                <w:sz w:val="56"/>
              </w:rPr>
              <w:t>]</w:t>
            </w:r>
          </w:p>
        </w:tc>
      </w:tr>
      <w:tr w:rsidR="00885BD8" w14:paraId="6D33E4DE" w14:textId="77777777" w:rsidTr="002873A0">
        <w:trPr>
          <w:trHeight w:val="8635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[</w:t>
            </w:r>
            <w:r w:rsidR="0086570A">
              <w:rPr>
                <w:b/>
                <w:color w:val="FFFFFF"/>
                <w:sz w:val="32"/>
              </w:rPr>
              <w:t>CVE</w:t>
            </w:r>
            <w:r>
              <w:rPr>
                <w:b/>
                <w:color w:val="FFFFFF"/>
                <w:sz w:val="32"/>
              </w:rPr>
              <w:t>]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 w:rsidRPr="00776581">
              <w:rPr>
                <w:bCs/>
                <w:color w:val="FFFFFF"/>
              </w:rPr>
              <w:t>[Date]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800"/>
        <w:gridCol w:w="4500"/>
        <w:gridCol w:w="996"/>
        <w:gridCol w:w="1344"/>
        <w:gridCol w:w="1113"/>
        <w:gridCol w:w="1227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proofErr w:type="spellStart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  <w:proofErr w:type="spellEnd"/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proofErr w:type="spellStart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</w:t>
            </w:r>
            <w:proofErr w:type="spellEnd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 xml:space="preserve"> de </w:t>
            </w:r>
            <w:proofErr w:type="spellStart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traitement</w:t>
            </w:r>
            <w:proofErr w:type="spellEnd"/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[</w:t>
            </w:r>
            <w:r w:rsidR="00C71821">
              <w:rPr>
                <w:b/>
                <w:color w:val="5F24A0"/>
                <w:sz w:val="18"/>
              </w:rPr>
              <w:t>CVE</w:t>
            </w:r>
            <w:r w:rsidR="00FB0ED9">
              <w:rPr>
                <w:b/>
                <w:color w:val="5F24A0"/>
                <w:sz w:val="18"/>
              </w:rPr>
              <w:t>2</w:t>
            </w:r>
            <w:r>
              <w:rPr>
                <w:b/>
                <w:color w:val="5F24A0"/>
                <w:sz w:val="18"/>
              </w:rPr>
              <w:t>]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[</w:t>
            </w:r>
            <w:r w:rsidRPr="00271E44">
              <w:rPr>
                <w:sz w:val="20"/>
              </w:rPr>
              <w:t>Description</w:t>
            </w:r>
            <w:r>
              <w:rPr>
                <w:sz w:val="20"/>
              </w:rPr>
              <w:t>]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bCs/>
                <w:color w:val="5F24A0"/>
                <w:sz w:val="18"/>
              </w:rPr>
              <w:t>[</w:t>
            </w:r>
            <w:r w:rsidRPr="00271E44">
              <w:rPr>
                <w:b/>
                <w:bCs/>
                <w:color w:val="5F24A0"/>
                <w:sz w:val="18"/>
              </w:rPr>
              <w:t>score</w:t>
            </w:r>
            <w:r>
              <w:rPr>
                <w:b/>
                <w:bCs/>
                <w:color w:val="5F24A0"/>
                <w:sz w:val="18"/>
              </w:rPr>
              <w:t>]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[</w:t>
            </w:r>
            <w:proofErr w:type="spellStart"/>
            <w:r w:rsidR="000F405B" w:rsidRPr="000F405B">
              <w:rPr>
                <w:b/>
                <w:color w:val="5F24A0"/>
                <w:sz w:val="18"/>
              </w:rPr>
              <w:t>risques</w:t>
            </w:r>
            <w:proofErr w:type="spellEnd"/>
            <w:r>
              <w:rPr>
                <w:b/>
                <w:color w:val="5F24A0"/>
                <w:sz w:val="18"/>
              </w:rPr>
              <w:t>]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[</w:t>
            </w:r>
            <w:r w:rsidRPr="000F405B">
              <w:rPr>
                <w:b/>
                <w:color w:val="5F24A0"/>
                <w:sz w:val="18"/>
              </w:rPr>
              <w:t>Exploit</w:t>
            </w:r>
            <w:r>
              <w:rPr>
                <w:b/>
                <w:color w:val="5F24A0"/>
                <w:sz w:val="18"/>
              </w:rPr>
              <w:t>]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[</w:t>
            </w:r>
            <w:proofErr w:type="spellStart"/>
            <w:r w:rsidRPr="000F405B">
              <w:rPr>
                <w:b/>
                <w:color w:val="5F24A0"/>
                <w:sz w:val="18"/>
              </w:rPr>
              <w:t>Delai</w:t>
            </w:r>
            <w:proofErr w:type="spellEnd"/>
            <w:r>
              <w:rPr>
                <w:b/>
                <w:color w:val="5F24A0"/>
                <w:sz w:val="18"/>
              </w:rPr>
              <w:t>]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 w:rsidRPr="00FE4439">
              <w:rPr>
                <w:sz w:val="20"/>
              </w:rPr>
              <w:t>[</w:t>
            </w:r>
            <w:proofErr w:type="spellStart"/>
            <w:r w:rsidR="00D57246" w:rsidRPr="00D57246">
              <w:rPr>
                <w:sz w:val="20"/>
              </w:rPr>
              <w:t>Produits</w:t>
            </w:r>
            <w:proofErr w:type="spellEnd"/>
            <w:r w:rsidR="00D57246" w:rsidRPr="00D57246">
              <w:rPr>
                <w:sz w:val="20"/>
              </w:rPr>
              <w:t xml:space="preserve"> </w:t>
            </w:r>
            <w:proofErr w:type="spellStart"/>
            <w:r w:rsidR="00D57246" w:rsidRPr="00D57246">
              <w:rPr>
                <w:sz w:val="20"/>
              </w:rPr>
              <w:t>affectés</w:t>
            </w:r>
            <w:proofErr w:type="spellEnd"/>
            <w:r w:rsidRPr="00FE4439">
              <w:rPr>
                <w:sz w:val="20"/>
              </w:rPr>
              <w:t>]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proofErr w:type="spellStart"/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  <w:proofErr w:type="spellEnd"/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 w:rsidRPr="00FE4439">
        <w:rPr>
          <w:sz w:val="20"/>
        </w:rPr>
        <w:t>[Mitigations]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proofErr w:type="spellStart"/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</w:t>
      </w:r>
      <w:proofErr w:type="spellEnd"/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Intelligence </w:t>
      </w:r>
      <w:proofErr w:type="spellStart"/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Assessment</w:t>
      </w:r>
      <w:proofErr w:type="spellEnd"/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[Ref]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4596374D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2873A0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134</cp:revision>
  <cp:lastPrinted>2024-11-28T12:27:00Z</cp:lastPrinted>
  <dcterms:created xsi:type="dcterms:W3CDTF">2024-11-14T00:44:00Z</dcterms:created>
  <dcterms:modified xsi:type="dcterms:W3CDTF">2025-03-18T15:48:00Z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