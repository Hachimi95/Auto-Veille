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84B8" w14:textId="1938AC30" w:rsidR="00FD28F1" w:rsidRPr="002A7D77" w:rsidRDefault="00405E76" w:rsidP="00FF2F5F">
      <w:pPr>
        <w:pStyle w:val="CoverText2"/>
        <w:ind w:left="0"/>
        <w:rPr>
          <w:rFonts w:ascii="ArialMT" w:eastAsiaTheme="minorHAnsi" w:hAnsi="ArialMT" w:cs="ArialMT"/>
          <w:color w:val="5F24A0"/>
          <w:szCs w:val="40"/>
          <w:lang w:val="en-GB" w:bidi="ar-SA"/>
        </w:rPr>
      </w:pPr>
      <w:r>
        <w:rPr>
          <w:rFonts w:ascii="ArialMT" w:eastAsiaTheme="minorHAnsi" w:hAnsi="ArialMT" w:cs="ArialMT"/>
          <w:noProof/>
          <w:color w:val="5F24A0"/>
          <w:szCs w:val="40"/>
          <w:lang w:val="en-GB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5899D2" wp14:editId="7973E342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7571105" cy="7957595"/>
                <wp:effectExtent l="0" t="0" r="0" b="571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79575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95D7" id="Rectangle 1" o:spid="_x0000_s1026" style="position:absolute;margin-left:544.95pt;margin-top:42pt;width:596.15pt;height:626.6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" fillcolor="#5f249f [321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911" w:tblpY="3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885BD8" w14:paraId="077E5F30" w14:textId="77777777" w:rsidTr="002873A0">
        <w:trPr>
          <w:trHeight w:val="1880"/>
        </w:trPr>
        <w:tc>
          <w:tcPr>
            <w:tcW w:w="6660" w:type="dxa"/>
          </w:tcPr>
          <w:p w14:paraId="658A58D2" w14:textId="2C57505B" w:rsidR="00885BD8" w:rsidRPr="004B0D8D" w:rsidRDefault="00E85A7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sz w:val="56"/>
                <w:szCs w:val="56"/>
                <w:lang w:val="en-GB"/>
              </w:rPr>
            </w:pPr>
            <w:r>
              <w:rPr>
                <w:b/>
                <w:color w:val="FFFFFF"/>
                <w:sz w:val="56"/>
              </w:rPr>
              <w:t>Une Vulnérabilité dans Oracle E-Business Suite</w:t>
            </w:r>
          </w:p>
        </w:tc>
      </w:tr>
      <w:tr w:rsidR="00885BD8" w14:paraId="6D33E4DE" w14:textId="77777777" w:rsidTr="002873A0">
        <w:trPr>
          <w:trHeight w:hRule="exact" w:val="7800"/>
        </w:trPr>
        <w:tc>
          <w:tcPr>
            <w:tcW w:w="6660" w:type="dxa"/>
          </w:tcPr>
          <w:p w14:paraId="1CD68834" w14:textId="7B3AD81E" w:rsidR="00E21C54" w:rsidRPr="004B0D8D" w:rsidRDefault="00E85A7A" w:rsidP="00C0164E">
            <w:pPr>
              <w:pStyle w:val="CoverText2"/>
              <w:spacing w:before="1400" w:after="80" w:line="384" w:lineRule="auto"/>
              <w:ind w:left="0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CVE-2025-61882</w:t>
            </w:r>
          </w:p>
        </w:tc>
      </w:tr>
      <w:tr w:rsidR="00DA7F5A" w:rsidRPr="00DA7F5A" w14:paraId="4C2213C9" w14:textId="77777777" w:rsidTr="002873A0">
        <w:trPr>
          <w:trHeight w:val="1336"/>
        </w:trPr>
        <w:tc>
          <w:tcPr>
            <w:tcW w:w="6660" w:type="dxa"/>
          </w:tcPr>
          <w:p w14:paraId="24AB347F" w14:textId="2DB4F261" w:rsidR="00DA7F5A" w:rsidRPr="009A7DEB" w:rsidRDefault="00DA7F5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lang w:val="en-GB"/>
              </w:rPr>
            </w:pPr>
            <w:r w:rsidRPr="009A7DEB">
              <w:rPr>
                <w:b/>
                <w:bCs/>
                <w:color w:val="FFFFFF" w:themeColor="background1"/>
                <w:lang w:val="en-GB"/>
              </w:rPr>
              <w:t xml:space="preserve">DXC MA CTI Advisory </w:t>
            </w:r>
          </w:p>
          <w:p w14:paraId="09B3A733" w14:textId="32BD23A8" w:rsidR="00076FFC" w:rsidRPr="00B85F1C" w:rsidRDefault="00F06F5D" w:rsidP="00C0164E">
            <w:pPr>
              <w:pStyle w:val="CoverText2"/>
              <w:ind w:left="0"/>
              <w:rPr>
                <w:bCs/>
                <w:color w:val="FFFFFF" w:themeColor="background1"/>
                <w:lang w:val="en-GB"/>
              </w:rPr>
            </w:pPr>
            <w:r>
              <w:rPr>
                <w:color w:val="FFFFFF"/>
              </w:rPr>
              <w:t>06/10/2025</w:t>
            </w:r>
          </w:p>
        </w:tc>
      </w:tr>
    </w:tbl>
    <w:p w14:paraId="3CD455E5" w14:textId="014A44A9" w:rsidR="00FD28F1" w:rsidRPr="002A7D77" w:rsidRDefault="00FD28F1" w:rsidP="00FD28F1">
      <w:pPr>
        <w:pStyle w:val="CoverText2"/>
        <w:rPr>
          <w:lang w:val="en-GB"/>
        </w:rPr>
        <w:sectPr w:rsidR="00FD28F1" w:rsidRPr="002A7D77" w:rsidSect="00AC1EC8">
          <w:headerReference w:type="first" r:id="rId11"/>
          <w:footerReference w:type="first" r:id="rId12"/>
          <w:pgSz w:w="11906" w:h="16838" w:code="9"/>
          <w:pgMar w:top="2160" w:right="1440" w:bottom="1440" w:left="1440" w:header="864" w:footer="364" w:gutter="0"/>
          <w:cols w:space="720"/>
          <w:titlePg/>
          <w:docGrid w:linePitch="360"/>
        </w:sectPr>
      </w:pPr>
    </w:p>
    <w:p w14:paraId="598ED604" w14:textId="5A02CB3B" w:rsidR="00301887" w:rsidRDefault="00301887" w:rsidP="00412122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  <w:r>
        <w:rPr>
          <w:rFonts w:eastAsiaTheme="minorHAnsi" w:cs="Arial"/>
          <w:color w:val="5F24A0"/>
          <w:sz w:val="32"/>
          <w:szCs w:val="32"/>
          <w:lang w:val="en-US" w:bidi="ar-SA"/>
        </w:rPr>
        <w:lastRenderedPageBreak/>
        <w:t>Overview</w:t>
      </w:r>
    </w:p>
    <w:p w14:paraId="4F58D23B" w14:textId="77777777" w:rsidR="00F5511B" w:rsidRPr="000A03BC" w:rsidRDefault="00F5511B" w:rsidP="000A03BC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800"/>
        <w:gridCol w:w="4500"/>
        <w:gridCol w:w="996"/>
        <w:gridCol w:w="1344"/>
        <w:gridCol w:w="1113"/>
        <w:gridCol w:w="1227"/>
      </w:tblGrid>
      <w:tr w:rsidR="007B21E8" w14:paraId="6F5357C9" w14:textId="380C652A" w:rsidTr="00297985">
        <w:trPr>
          <w:trHeight w:val="377"/>
        </w:trPr>
        <w:tc>
          <w:tcPr>
            <w:tcW w:w="1800" w:type="dxa"/>
            <w:shd w:val="clear" w:color="auto" w:fill="D9D9D6" w:themeFill="background2"/>
          </w:tcPr>
          <w:p w14:paraId="0E260E2E" w14:textId="208E2BDE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CVE</w:t>
            </w:r>
          </w:p>
        </w:tc>
        <w:tc>
          <w:tcPr>
            <w:tcW w:w="4500" w:type="dxa"/>
            <w:shd w:val="clear" w:color="auto" w:fill="D9D9D6" w:themeFill="background2"/>
          </w:tcPr>
          <w:p w14:paraId="64FABC6C" w14:textId="6BB320A5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Description</w:t>
            </w:r>
          </w:p>
        </w:tc>
        <w:tc>
          <w:tcPr>
            <w:tcW w:w="996" w:type="dxa"/>
            <w:shd w:val="clear" w:color="auto" w:fill="D9D9D6" w:themeFill="background2"/>
          </w:tcPr>
          <w:p w14:paraId="021B608B" w14:textId="77A3E600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CVSS Score</w:t>
            </w:r>
          </w:p>
        </w:tc>
        <w:tc>
          <w:tcPr>
            <w:tcW w:w="1344" w:type="dxa"/>
            <w:shd w:val="clear" w:color="auto" w:fill="D9D9D6" w:themeFill="background2"/>
          </w:tcPr>
          <w:p w14:paraId="22D9F391" w14:textId="2192713A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Risque</w:t>
            </w:r>
          </w:p>
        </w:tc>
        <w:tc>
          <w:tcPr>
            <w:tcW w:w="1113" w:type="dxa"/>
            <w:shd w:val="clear" w:color="auto" w:fill="D9D9D6" w:themeFill="background2"/>
          </w:tcPr>
          <w:p w14:paraId="6E6FB355" w14:textId="18B9EC36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Exploit</w:t>
            </w:r>
          </w:p>
        </w:tc>
        <w:tc>
          <w:tcPr>
            <w:tcW w:w="1227" w:type="dxa"/>
            <w:shd w:val="clear" w:color="auto" w:fill="D9D9D6" w:themeFill="background2"/>
          </w:tcPr>
          <w:p w14:paraId="4E91DF63" w14:textId="3DC5F5B3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Délai de traitement</w:t>
            </w:r>
          </w:p>
        </w:tc>
      </w:tr>
      <w:tr w:rsidR="00AF08BA" w:rsidRPr="00CF5534" w14:paraId="7AE5EE79" w14:textId="09DBCB3C" w:rsidTr="00297985">
        <w:trPr>
          <w:trHeight w:val="1529"/>
        </w:trPr>
        <w:tc>
          <w:tcPr>
            <w:tcW w:w="1800" w:type="dxa"/>
            <w:vAlign w:val="center"/>
          </w:tcPr>
          <w:p w14:paraId="6B5BA910" w14:textId="274882E0" w:rsidR="00AF08BA" w:rsidRPr="005F1BC6" w:rsidRDefault="00F06F5D" w:rsidP="003F1E5D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en-US" w:bidi="ar-SA"/>
              </w:rPr>
            </w:pPr>
            <w:r>
              <w:rPr>
                <w:b/>
                <w:color w:val="5F24A0"/>
                <w:sz w:val="18"/>
              </w:rPr>
              <w:t>CVE-2025-61882</w:t>
            </w:r>
          </w:p>
        </w:tc>
        <w:tc>
          <w:tcPr>
            <w:tcW w:w="4500" w:type="dxa"/>
            <w:vAlign w:val="center"/>
          </w:tcPr>
          <w:p w14:paraId="3671C313" w14:textId="4DA6F699" w:rsidR="00AF08BA" w:rsidRPr="00082637" w:rsidRDefault="00271E44" w:rsidP="00C2588B">
            <w:pPr>
              <w:autoSpaceDE w:val="0"/>
              <w:autoSpaceDN w:val="0"/>
              <w:adjustRightInd w:val="0"/>
              <w:jc w:val="both"/>
              <w:rPr>
                <w:sz w:val="20"/>
                <w:szCs w:val="22"/>
                <w:lang w:val="fr-FR"/>
              </w:rPr>
            </w:pPr>
            <w:r>
              <w:rPr>
                <w:sz w:val="20"/>
              </w:rPr>
              <w:t>Une vulnérabilité a été découverte dans Oracle E-Business Suite. Elle permet à un attaquant de provoquer une exécution de code à distance (RCE) via HTTP sans authentification. Oracle confirme que cette vulnérabilité est activement exploitée.</w:t>
            </w:r>
          </w:p>
        </w:tc>
        <w:tc>
          <w:tcPr>
            <w:tcW w:w="996" w:type="dxa"/>
            <w:vAlign w:val="center"/>
          </w:tcPr>
          <w:p w14:paraId="2F2E7734" w14:textId="77777777" w:rsidR="00AF08BA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  <w:p w14:paraId="54C97976" w14:textId="04A076B1" w:rsidR="00AF08BA" w:rsidRPr="00CB5B8E" w:rsidRDefault="00271E44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9.8</w:t>
            </w:r>
          </w:p>
          <w:p w14:paraId="455577E9" w14:textId="7343B30E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344" w:type="dxa"/>
            <w:vAlign w:val="center"/>
          </w:tcPr>
          <w:p w14:paraId="3A3949EF" w14:textId="133948E5" w:rsidR="00CB5B8E" w:rsidRPr="007B21E8" w:rsidRDefault="00271E44" w:rsidP="00297985">
            <w:pPr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Exécution du code arbitraire à distance</w:t>
            </w:r>
          </w:p>
        </w:tc>
        <w:tc>
          <w:tcPr>
            <w:tcW w:w="1113" w:type="dxa"/>
            <w:vAlign w:val="center"/>
          </w:tcPr>
          <w:p w14:paraId="055966EC" w14:textId="0582FFCC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YES</w:t>
            </w:r>
          </w:p>
        </w:tc>
        <w:tc>
          <w:tcPr>
            <w:tcW w:w="1227" w:type="dxa"/>
            <w:vAlign w:val="center"/>
          </w:tcPr>
          <w:p w14:paraId="501079DD" w14:textId="1623D80A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2 Jr</w:t>
            </w:r>
          </w:p>
        </w:tc>
      </w:tr>
    </w:tbl>
    <w:p w14:paraId="40EF6693" w14:textId="77777777" w:rsidR="000A3BC0" w:rsidRDefault="000A3BC0" w:rsidP="008B51E8">
      <w:pPr>
        <w:autoSpaceDE w:val="0"/>
        <w:autoSpaceDN w:val="0"/>
        <w:adjustRightInd w:val="0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6F988DA5" w14:textId="77777777" w:rsidR="00451205" w:rsidRDefault="00451205" w:rsidP="008B51E8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2409C428" w14:textId="711CDE1C" w:rsidR="002C4D52" w:rsidRPr="002C4D52" w:rsidRDefault="00301887" w:rsidP="00601DF0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>Produit</w:t>
      </w:r>
      <w:r w:rsidR="0043317B" w:rsidRPr="00E545CB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affecté</w:t>
      </w:r>
      <w:r w:rsidR="008759C0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</w:p>
    <w:p w14:paraId="46BC0E09" w14:textId="77777777" w:rsidR="00601DF0" w:rsidRDefault="00601DF0" w:rsidP="00601DF0">
      <w:pPr>
        <w:pStyle w:val="ListParagraph"/>
        <w:ind w:left="1800" w:right="-874"/>
        <w:rPr>
          <w:rFonts w:ascii="Symbol" w:hAnsi="Symbol" w:hint="eastAsia"/>
          <w:b/>
          <w:sz w:val="20"/>
        </w:rPr>
      </w:pPr>
      <w:r>
        <w:rPr>
          <w:rFonts w:ascii="Symbol" w:hAnsi="Symbol"/>
          <w:b/>
          <w:sz w:val="20"/>
        </w:rPr>
        <w:t xml:space="preserve">  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1"/>
      </w:tblGrid>
      <w:tr w:rsidR="00E8744A" w14:paraId="53E641EA" w14:textId="77777777" w:rsidTr="00BA7817">
        <w:tc>
          <w:tcPr>
            <w:tcW w:w="7671" w:type="dxa"/>
          </w:tcPr>
          <w:p w14:paraId="3F7A5A48" w14:textId="79B9EFB2" w:rsidR="00E8744A" w:rsidRDefault="00E8744A" w:rsidP="00E8744A">
            <w:pPr>
              <w:pStyle w:val="ListParagraph"/>
              <w:autoSpaceDE w:val="0"/>
              <w:autoSpaceDN w:val="0"/>
              <w:adjustRightInd w:val="0"/>
              <w:spacing w:after="20" w:line="384" w:lineRule="auto"/>
              <w:ind w:left="0"/>
              <w:rPr>
                <w:rFonts w:eastAsiaTheme="minorHAnsi" w:cs="Arial"/>
                <w:color w:val="5F24A0"/>
                <w:sz w:val="32"/>
                <w:szCs w:val="32"/>
                <w:lang w:val="fr-FR" w:bidi="ar-SA"/>
              </w:rPr>
            </w:pP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Oracle E-Business Suite versions </w:t>
            </w:r>
            <w:r>
              <w:rPr>
                <w:b/>
                <w:sz w:val="20"/>
              </w:rPr>
              <w:t>12.2.3</w:t>
            </w:r>
            <w:r>
              <w:rPr>
                <w:sz w:val="20"/>
              </w:rPr>
              <w:t xml:space="preserve"> et </w:t>
            </w:r>
            <w:r>
              <w:rPr>
                <w:b/>
                <w:sz w:val="20"/>
              </w:rPr>
              <w:t>12.2.14</w:t>
            </w:r>
          </w:p>
        </w:tc>
      </w:tr>
    </w:tbl>
    <w:p w14:paraId="79913B9E" w14:textId="77777777" w:rsidR="00E8744A" w:rsidRPr="003F62C5" w:rsidRDefault="00E8744A" w:rsidP="003F62C5">
      <w:pPr>
        <w:autoSpaceDE w:val="0"/>
        <w:autoSpaceDN w:val="0"/>
        <w:adjustRightInd w:val="0"/>
        <w:spacing w:line="276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5E60B67A" w14:textId="2621A014" w:rsidR="00601DF0" w:rsidRPr="00EB7B47" w:rsidRDefault="00301887" w:rsidP="00EB7B47">
      <w:pPr>
        <w:pStyle w:val="ListParagraph"/>
        <w:autoSpaceDE w:val="0"/>
        <w:autoSpaceDN w:val="0"/>
        <w:adjustRightInd w:val="0"/>
        <w:spacing w:line="276" w:lineRule="auto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Mitigations </w:t>
      </w:r>
      <w:r w:rsidR="002D52E4"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&amp; </w:t>
      </w: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>Workarounds</w:t>
      </w:r>
    </w:p>
    <w:p w14:paraId="434FED8E" w14:textId="77777777" w:rsidR="00B33320" w:rsidRPr="00FE4439" w:rsidRDefault="009835C6" w:rsidP="009835C6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 xml:space="preserve">    </w:t>
      </w:r>
      <w:r w:rsidR="003F564F">
        <w:rPr>
          <w:sz w:val="20"/>
        </w:rPr>
        <w:tab/>
        <w:t xml:space="preserve">     </w:t>
      </w:r>
    </w:p>
    <w:p w14:paraId="434250D2" w14:textId="36541014" w:rsidR="00F300C7" w:rsidRPr="00905C14" w:rsidRDefault="005A4159" w:rsidP="00905C14">
      <w:pPr>
        <w:spacing w:line="480" w:lineRule="auto"/>
        <w:ind w:left="400"/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>Mise à jour Oracle E-Business Suite vers la version: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Oracle E-Business Suite </w:t>
      </w:r>
      <w:r>
        <w:rPr>
          <w:b/>
          <w:sz w:val="20"/>
        </w:rPr>
        <w:t>12.2.3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Oracle E-Business Suite </w:t>
      </w:r>
      <w:r>
        <w:rPr>
          <w:b/>
          <w:sz w:val="20"/>
        </w:rPr>
        <w:t>12.2.14</w:t>
      </w:r>
      <w:r>
        <w:rPr>
          <w:sz w:val="20"/>
        </w:rPr>
        <w:t xml:space="preserve"> ou ultérieure</w:t>
      </w:r>
    </w:p>
    <w:p w14:paraId="4D718D65" w14:textId="531104BB" w:rsidR="00F23366" w:rsidRPr="00F23366" w:rsidRDefault="00145F38" w:rsidP="00187A3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20" w:right="-1414"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DXC </w:t>
      </w:r>
      <w:r w:rsidR="00F42F22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MA </w:t>
      </w:r>
      <w:r w:rsidR="0076609C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Cyber </w:t>
      </w:r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Threat Intelligence Assessment</w:t>
      </w:r>
    </w:p>
    <w:p w14:paraId="5EE6D4B0" w14:textId="1DE45B64" w:rsidR="003F423C" w:rsidRPr="0075205B" w:rsidRDefault="00E62152" w:rsidP="0075205B">
      <w:pPr>
        <w:autoSpaceDE w:val="0"/>
        <w:autoSpaceDN w:val="0"/>
        <w:adjustRightInd w:val="0"/>
        <w:jc w:val="center"/>
        <w:rPr>
          <w:sz w:val="20"/>
          <w:szCs w:val="22"/>
          <w:lang w:val="fr-FR"/>
        </w:rPr>
      </w:pPr>
      <w:r w:rsidRPr="00E62152">
        <w:rPr>
          <w:sz w:val="20"/>
          <w:szCs w:val="22"/>
          <w:lang w:val="fr-FR"/>
        </w:rPr>
        <w:t>Se référer au bulletin de sécurité de l'éditeur pour l'obtention des correctifs (cf. section Références).</w:t>
      </w:r>
    </w:p>
    <w:p w14:paraId="312A9D55" w14:textId="77777777" w:rsidR="00A62872" w:rsidRDefault="00A62872" w:rsidP="002B65B0">
      <w:pPr>
        <w:autoSpaceDE w:val="0"/>
        <w:autoSpaceDN w:val="0"/>
        <w:adjustRightInd w:val="0"/>
        <w:rPr>
          <w:rFonts w:eastAsiaTheme="minorHAnsi" w:cs="Arial"/>
          <w:color w:val="5F24A0"/>
          <w:sz w:val="20"/>
          <w:lang w:val="fr-FR" w:bidi="ar-SA"/>
        </w:rPr>
        <w:sectPr w:rsidR="00A62872" w:rsidSect="00AC1EC8">
          <w:headerReference w:type="default" r:id="rId13"/>
          <w:footerReference w:type="default" r:id="rId14"/>
          <w:pgSz w:w="11906" w:h="16838" w:code="9"/>
          <w:pgMar w:top="2160" w:right="1440" w:bottom="1440" w:left="1440" w:header="864" w:footer="363" w:gutter="0"/>
          <w:cols w:space="720"/>
          <w:titlePg/>
          <w:docGrid w:linePitch="360"/>
        </w:sectPr>
      </w:pPr>
    </w:p>
    <w:p w14:paraId="66383069" w14:textId="6567F186" w:rsidR="003C6C94" w:rsidRPr="006B641C" w:rsidRDefault="00F80EEF" w:rsidP="002D52E4">
      <w:pPr>
        <w:spacing w:after="160" w:line="259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80EEF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>Références</w:t>
      </w:r>
      <w:r w:rsidR="0043317B">
        <w:rPr>
          <w:rFonts w:eastAsiaTheme="minorHAnsi" w:cs="Arial"/>
          <w:color w:val="5F24A0"/>
          <w:sz w:val="32"/>
          <w:szCs w:val="32"/>
          <w:lang w:val="fr-FR" w:bidi="ar-SA"/>
        </w:rPr>
        <w:t> :</w:t>
      </w:r>
    </w:p>
    <w:tbl>
      <w:tblPr>
        <w:tblStyle w:val="DXCTable"/>
        <w:tblW w:w="4849" w:type="pct"/>
        <w:tblLook w:val="04A0" w:firstRow="1" w:lastRow="0" w:firstColumn="1" w:lastColumn="0" w:noHBand="0" w:noVBand="1"/>
      </w:tblPr>
      <w:tblGrid>
        <w:gridCol w:w="8753"/>
      </w:tblGrid>
      <w:tr w:rsidR="002D52E4" w:rsidRPr="00AB761E" w14:paraId="6F9740BA" w14:textId="77777777" w:rsidTr="001A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8753" w:type="dxa"/>
          </w:tcPr>
          <w:p w14:paraId="55FC12A2" w14:textId="4699F222" w:rsidR="002D52E4" w:rsidRPr="00F239C8" w:rsidRDefault="002D52E4" w:rsidP="003C466B">
            <w:pPr>
              <w:pStyle w:val="TableHeading10p"/>
              <w:rPr>
                <w:lang w:val="fr-FR"/>
              </w:rPr>
            </w:pPr>
          </w:p>
        </w:tc>
      </w:tr>
      <w:tr w:rsidR="00EB7588" w:rsidRPr="00AB761E" w14:paraId="1772C1CF" w14:textId="77777777" w:rsidTr="00EB7588">
        <w:trPr>
          <w:trHeight w:val="313"/>
        </w:trPr>
        <w:tc>
          <w:tcPr>
            <w:tcW w:w="8753" w:type="dxa"/>
          </w:tcPr>
          <w:p w14:paraId="245CCEB5" w14:textId="39D99DC6" w:rsidR="00F23AEA" w:rsidRPr="00DB4C1E" w:rsidRDefault="002A2ACB" w:rsidP="005811F2">
            <w:pPr>
              <w:pStyle w:val="TableHeading10p"/>
              <w:spacing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https://www.oracle.com/security-alerts/alert-cve-2025-61882.html</w:t>
            </w:r>
          </w:p>
        </w:tc>
      </w:tr>
    </w:tbl>
    <w:p w14:paraId="373703E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810F0E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3A439A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AF0FE6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ED087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19DCBC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56000A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A4264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4993CD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B22F84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022861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2A3FB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611A2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DCB62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FCDE95E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DBDFF4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B4D3B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7AAE0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745F9D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CF5D6B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03A16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8E5F0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E21EC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28E2E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6A9BBB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1BC44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D83996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AD08B3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069C4F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9261F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2261DA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71A94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27DA0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E7E430" w14:textId="42F098B5" w:rsidR="00A62872" w:rsidRPr="00A62872" w:rsidRDefault="00A62872" w:rsidP="00A62872">
      <w:pPr>
        <w:tabs>
          <w:tab w:val="left" w:pos="3240"/>
        </w:tabs>
        <w:rPr>
          <w:rFonts w:eastAsiaTheme="minorHAnsi" w:cs="Arial"/>
          <w:sz w:val="20"/>
          <w:lang w:bidi="ar-SA"/>
        </w:rPr>
      </w:pPr>
    </w:p>
    <w:sectPr w:rsidR="00A62872" w:rsidRPr="00A62872" w:rsidSect="00AC1EC8">
      <w:footerReference w:type="first" r:id="rId15"/>
      <w:pgSz w:w="11906" w:h="16838" w:code="9"/>
      <w:pgMar w:top="2160" w:right="1440" w:bottom="1440" w:left="1440" w:header="864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F997D" w14:textId="77777777" w:rsidR="00DD469C" w:rsidRDefault="00DD469C">
      <w:r>
        <w:separator/>
      </w:r>
    </w:p>
  </w:endnote>
  <w:endnote w:type="continuationSeparator" w:id="0">
    <w:p w14:paraId="5FFFE92B" w14:textId="77777777" w:rsidR="00DD469C" w:rsidRDefault="00DD469C">
      <w:r>
        <w:continuationSeparator/>
      </w:r>
    </w:p>
  </w:endnote>
  <w:endnote w:type="continuationNotice" w:id="1">
    <w:p w14:paraId="73EDD3C5" w14:textId="77777777" w:rsidR="00DD469C" w:rsidRDefault="00DD4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1464D" w14:textId="67483FE1" w:rsidR="000825AD" w:rsidRDefault="000825AD" w:rsidP="000825AD">
    <w:pPr>
      <w:pStyle w:val="Footer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C8D0D8" wp14:editId="59C79AB7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44CAE" w14:textId="7BDAFA55" w:rsidR="000825AD" w:rsidRPr="00D8085B" w:rsidRDefault="000825AD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0BC6100B" w14:textId="42BE2B5C" w:rsidR="000825AD" w:rsidRPr="000825AD" w:rsidRDefault="000825A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8D0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18pt;margin-top:-5.3pt;width:294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" strokecolor="white [3212]">
              <v:textbox>
                <w:txbxContent>
                  <w:p w14:paraId="51744CAE" w14:textId="7BDAFA55" w:rsidR="000825AD" w:rsidRPr="00D8085B" w:rsidRDefault="000825AD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0BC6100B" w14:textId="42BE2B5C" w:rsidR="000825AD" w:rsidRPr="000825AD" w:rsidRDefault="000825AD"/>
                </w:txbxContent>
              </v:textbox>
              <w10:wrap type="square"/>
            </v:shape>
          </w:pict>
        </mc:Fallback>
      </mc:AlternateContent>
    </w:r>
    <w:sdt>
      <w:sdtPr>
        <w:id w:val="-1863038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09116005" w14:textId="4C7B72B7" w:rsidR="00D8085B" w:rsidRPr="00D8085B" w:rsidRDefault="00D8085B" w:rsidP="00064930">
    <w:pPr>
      <w:pStyle w:val="Footer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DXCTable"/>
      <w:tblW w:w="10260" w:type="dxa"/>
      <w:tblBorders>
        <w:bottom w:val="none" w:sz="0" w:space="0" w:color="auto"/>
        <w:insideH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33"/>
      <w:gridCol w:w="7527"/>
    </w:tblGrid>
    <w:tr w:rsidR="00301887" w14:paraId="13F86920" w14:textId="77777777" w:rsidTr="00621E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2733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2FFE80E6" w14:textId="77777777" w:rsidR="00301887" w:rsidRDefault="00301887" w:rsidP="00966365">
          <w:pPr>
            <w:pStyle w:val="BCTextBold"/>
            <w:spacing w:after="0" w:line="240" w:lineRule="auto"/>
          </w:pPr>
        </w:p>
      </w:tc>
      <w:tc>
        <w:tcPr>
          <w:tcW w:w="7527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51A3CCE6" w14:textId="607B4A0E" w:rsidR="00301887" w:rsidRDefault="00301887" w:rsidP="00CE3366">
          <w:pPr>
            <w:pStyle w:val="BCText"/>
            <w:jc w:val="center"/>
            <w:rPr>
              <w:rFonts w:eastAsia="Arial"/>
              <w:color w:val="auto"/>
              <w:sz w:val="18"/>
              <w:szCs w:val="18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B72553">
            <w:rPr>
              <w:noProof/>
            </w:rPr>
            <w:t>2025</w:t>
          </w:r>
          <w:r>
            <w:fldChar w:fldCharType="end"/>
          </w:r>
          <w:r>
            <w:t xml:space="preserve"> DXC Technology Company. All rights reserved.</w:t>
          </w:r>
        </w:p>
      </w:tc>
    </w:tr>
  </w:tbl>
  <w:p w14:paraId="3BE5B4BC" w14:textId="140F71F9" w:rsidR="00301887" w:rsidRDefault="00301887" w:rsidP="00B11430">
    <w:pPr>
      <w:pStyle w:val="spac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A1E0C" w14:textId="4C1C6A5F" w:rsidR="00A22EE8" w:rsidRDefault="00A22EE8" w:rsidP="000825AD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7929925A" wp14:editId="7F343A73">
              <wp:simplePos x="0" y="0"/>
              <wp:positionH relativeFrom="page">
                <wp:posOffset>0</wp:posOffset>
              </wp:positionH>
              <wp:positionV relativeFrom="page">
                <wp:posOffset>8837295</wp:posOffset>
              </wp:positionV>
              <wp:extent cx="7772400" cy="1828800"/>
              <wp:effectExtent l="0" t="0" r="0" b="0"/>
              <wp:wrapNone/>
              <wp:docPr id="3202" name="Text Box 3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rgbClr val="D9D9D6">
                          <a:alpha val="49804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30539" w14:textId="77777777" w:rsidR="00A22EE8" w:rsidRPr="00D11F01" w:rsidRDefault="00A22EE8" w:rsidP="00A22EE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925A" id="_x0000_t202" coordsize="21600,21600" o:spt="202" path="m,l,21600r21600,l21600,xe">
              <v:stroke joinstyle="miter"/>
              <v:path gradientshapeok="t" o:connecttype="rect"/>
            </v:shapetype>
            <v:shape id="Text Box 3202" o:spid="_x0000_s1027" type="#_x0000_t202" style="position:absolute;margin-left:0;margin-top:695.85pt;width:612pt;height:2in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" fillcolor="#d9d9d6" stroked="f" strokeweight=".5pt">
              <v:fill opacity="32639f"/>
              <v:textbox>
                <w:txbxContent>
                  <w:p w14:paraId="7EF30539" w14:textId="77777777" w:rsidR="00A22EE8" w:rsidRPr="00D11F01" w:rsidRDefault="00A22EE8" w:rsidP="00A22EE8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41C8670" wp14:editId="11B34478">
              <wp:simplePos x="0" y="0"/>
              <wp:positionH relativeFrom="page">
                <wp:posOffset>874395</wp:posOffset>
              </wp:positionH>
              <wp:positionV relativeFrom="paragraph">
                <wp:posOffset>-892175</wp:posOffset>
              </wp:positionV>
              <wp:extent cx="1758950" cy="1104900"/>
              <wp:effectExtent l="0" t="0" r="0" b="0"/>
              <wp:wrapNone/>
              <wp:docPr id="1" name="Rectangle: Single Corner Round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0" cy="1104900"/>
                      </a:xfrm>
                      <a:prstGeom prst="round1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43CD" id="Rectangle: Single Corner Rounded 1" o:spid="_x0000_s1026" style="position:absolute;margin-left:68.85pt;margin-top:-70.25pt;width:138.5pt;height:87pt;z-index: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7589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" path="m,l1574796,v101705,,184154,82449,184154,184154l1758950,1104900,,1104900,,xe" fillcolor="#5f249f [3215]" stroked="f" strokeweight="1pt">
              <v:stroke joinstyle="miter"/>
              <v:path arrowok="t" o:connecttype="custom" o:connectlocs="0,0;1574796,0;1758950,184154;1758950,1104900;0,1104900;0,0" o:connectangles="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8C24C0D" wp14:editId="15767EA1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0" b="0"/>
              <wp:wrapSquare wrapText="bothSides"/>
              <wp:docPr id="76687610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CD7A1" w14:textId="32266AC3" w:rsidR="00A22EE8" w:rsidRPr="00D8085B" w:rsidRDefault="00A22EE8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251940DD" w14:textId="77777777" w:rsidR="00A22EE8" w:rsidRPr="000825AD" w:rsidRDefault="00A22E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C24C0D" id="_x0000_s1028" type="#_x0000_t202" style="position:absolute;margin-left:218pt;margin-top:-5.3pt;width:294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6MMQIAAKgEAAAOAAAAZHJzL2Uyb0RvYy54bWysVNtu2zAMfR+wfxD0vji3rp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" filled="f" stroked="f">
              <v:textbox>
                <w:txbxContent>
                  <w:p w14:paraId="7CECD7A1" w14:textId="32266AC3" w:rsidR="00A22EE8" w:rsidRPr="00D8085B" w:rsidRDefault="00A22EE8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251940DD" w14:textId="77777777" w:rsidR="00A22EE8" w:rsidRPr="000825AD" w:rsidRDefault="00A22EE8"/>
                </w:txbxContent>
              </v:textbox>
              <w10:wrap type="square"/>
            </v:shape>
          </w:pict>
        </mc:Fallback>
      </mc:AlternateContent>
    </w:r>
    <w:sdt>
      <w:sdtPr>
        <w:id w:val="9465840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4EBFA24D" w14:textId="77777777" w:rsidR="00A22EE8" w:rsidRPr="00D8085B" w:rsidRDefault="00A22EE8" w:rsidP="00064930">
    <w:pPr>
      <w:pStyle w:val="Footer0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39824" w14:textId="77777777" w:rsidR="00DD469C" w:rsidRDefault="00DD469C">
      <w:r>
        <w:separator/>
      </w:r>
    </w:p>
  </w:footnote>
  <w:footnote w:type="continuationSeparator" w:id="0">
    <w:p w14:paraId="6C492D74" w14:textId="77777777" w:rsidR="00DD469C" w:rsidRDefault="00DD469C">
      <w:r>
        <w:continuationSeparator/>
      </w:r>
    </w:p>
  </w:footnote>
  <w:footnote w:type="continuationNotice" w:id="1">
    <w:p w14:paraId="13719258" w14:textId="77777777" w:rsidR="00DD469C" w:rsidRDefault="00DD4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5"/>
      <w:gridCol w:w="3735"/>
    </w:tblGrid>
    <w:tr w:rsidR="00301887" w14:paraId="53E385A8" w14:textId="77777777" w:rsidTr="00583253">
      <w:trPr>
        <w:trHeight w:val="864"/>
      </w:trPr>
      <w:tc>
        <w:tcPr>
          <w:tcW w:w="5265" w:type="dxa"/>
          <w:vAlign w:val="bottom"/>
        </w:tcPr>
        <w:p w14:paraId="7A668A62" w14:textId="77777777" w:rsidR="00301887" w:rsidRDefault="00301887" w:rsidP="00601E22">
          <w:pPr>
            <w:pStyle w:val="Headerleft"/>
            <w:ind w:left="-111"/>
          </w:pPr>
          <w:r>
            <w:rPr>
              <w:noProof/>
            </w:rPr>
            <w:drawing>
              <wp:inline distT="0" distB="0" distL="0" distR="0" wp14:anchorId="43C4B5A0" wp14:editId="6C788D78">
                <wp:extent cx="914400" cy="511810"/>
                <wp:effectExtent l="0" t="0" r="0" b="0"/>
                <wp:docPr id="767007273" name="Picture 1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47" t="15749" r="6992" b="15845"/>
                        <a:stretch/>
                      </pic:blipFill>
                      <pic:spPr bwMode="auto">
                        <a:xfrm>
                          <a:off x="0" y="0"/>
                          <a:ext cx="917139" cy="5133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5" w:type="dxa"/>
        </w:tcPr>
        <w:p w14:paraId="67FBC88C" w14:textId="77777777" w:rsidR="00D25294" w:rsidRDefault="00D25294" w:rsidP="00583253">
          <w:pPr>
            <w:pStyle w:val="Header0"/>
            <w:spacing w:after="20"/>
            <w:ind w:right="-101"/>
          </w:pPr>
        </w:p>
        <w:p w14:paraId="4AD7CD15" w14:textId="23FACF9F" w:rsidR="00301887" w:rsidRDefault="00583253" w:rsidP="00583253">
          <w:pPr>
            <w:pStyle w:val="Header0"/>
            <w:spacing w:after="20"/>
            <w:ind w:right="-101"/>
          </w:pPr>
          <w:r w:rsidRPr="00583253">
            <w:t>DXC MA CTI Advisory</w:t>
          </w:r>
        </w:p>
      </w:tc>
    </w:tr>
  </w:tbl>
  <w:p w14:paraId="5A8B4E81" w14:textId="77777777" w:rsidR="00301887" w:rsidRDefault="00301887">
    <w:pPr>
      <w:pStyle w:val="spac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1"/>
      <w:gridCol w:w="5289"/>
    </w:tblGrid>
    <w:tr w:rsidR="00301887" w14:paraId="5649E340" w14:textId="77777777" w:rsidTr="001111B2">
      <w:trPr>
        <w:trHeight w:val="864"/>
      </w:trPr>
      <w:tc>
        <w:tcPr>
          <w:tcW w:w="4431" w:type="dxa"/>
          <w:vAlign w:val="bottom"/>
        </w:tcPr>
        <w:p w14:paraId="0DC764C3" w14:textId="77777777" w:rsidR="00301887" w:rsidRDefault="00301887" w:rsidP="00733FD9">
          <w:pPr>
            <w:pStyle w:val="Headerleft"/>
            <w:ind w:left="-110"/>
          </w:pPr>
          <w:r>
            <w:rPr>
              <w:noProof/>
            </w:rPr>
            <w:drawing>
              <wp:inline distT="0" distB="0" distL="0" distR="0" wp14:anchorId="088F582D" wp14:editId="7E367D74">
                <wp:extent cx="914400" cy="514067"/>
                <wp:effectExtent l="0" t="0" r="0" b="0"/>
                <wp:docPr id="1938264706" name="Picture 1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69" t="15113" r="7114" b="16327"/>
                        <a:stretch/>
                      </pic:blipFill>
                      <pic:spPr bwMode="auto">
                        <a:xfrm>
                          <a:off x="0" y="0"/>
                          <a:ext cx="914400" cy="514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9" w:type="dxa"/>
          <w:vAlign w:val="bottom"/>
        </w:tcPr>
        <w:p w14:paraId="35714AA8" w14:textId="77777777" w:rsidR="00301887" w:rsidRDefault="00301887" w:rsidP="004E4091">
          <w:pPr>
            <w:pStyle w:val="Header0"/>
          </w:pPr>
        </w:p>
      </w:tc>
    </w:tr>
  </w:tbl>
  <w:p w14:paraId="6B9FEE61" w14:textId="77777777" w:rsidR="00301887" w:rsidRDefault="00301887">
    <w:pPr>
      <w:pStyle w:val="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9719A0"/>
    <w:multiLevelType w:val="hybridMultilevel"/>
    <w:tmpl w:val="7730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BFD4A6BA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32976"/>
    <w:multiLevelType w:val="hybridMultilevel"/>
    <w:tmpl w:val="C17E8E5A"/>
    <w:lvl w:ilvl="0" w:tplc="9432B7FC">
      <w:start w:val="1"/>
      <w:numFmt w:val="bullet"/>
      <w:pStyle w:val="CalloutBullet1Double"/>
      <w:lvlText w:val=""/>
      <w:lvlJc w:val="left"/>
      <w:pPr>
        <w:ind w:left="360" w:hanging="360"/>
      </w:pPr>
      <w:rPr>
        <w:rFonts w:ascii="Symbol" w:hAnsi="Symbol" w:hint="default"/>
        <w:color w:val="5F249F" w:themeColor="text2"/>
        <w:sz w:val="18"/>
        <w:szCs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8BB"/>
    <w:multiLevelType w:val="multilevel"/>
    <w:tmpl w:val="43C09AB0"/>
    <w:styleLink w:val="Bulletsingl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F2802"/>
    <w:multiLevelType w:val="hybridMultilevel"/>
    <w:tmpl w:val="571EB170"/>
    <w:lvl w:ilvl="0" w:tplc="A6DE2E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9CA428B"/>
    <w:multiLevelType w:val="hybridMultilevel"/>
    <w:tmpl w:val="7452FA0C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 w15:restartNumberingAfterBreak="0">
    <w:nsid w:val="17E73418"/>
    <w:multiLevelType w:val="multilevel"/>
    <w:tmpl w:val="6986B6AC"/>
    <w:styleLink w:val="BulletDouble"/>
    <w:lvl w:ilvl="0">
      <w:start w:val="1"/>
      <w:numFmt w:val="bullet"/>
      <w:pStyle w:val="Bullet1Double"/>
      <w:lvlText w:val="●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Bullet2Double"/>
      <w:lvlText w:val="‒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pStyle w:val="Bullet3Double0"/>
      <w:lvlText w:val="●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tabs>
          <w:tab w:val="num" w:pos="3672"/>
        </w:tabs>
        <w:ind w:left="864" w:hanging="216"/>
      </w:pPr>
      <w:rPr>
        <w:rFonts w:ascii="Arial" w:hAnsi="Arial" w:hint="default"/>
      </w:rPr>
    </w:lvl>
    <w:lvl w:ilvl="4">
      <w:start w:val="1"/>
      <w:numFmt w:val="bullet"/>
      <w:pStyle w:val="Bullet4Double"/>
      <w:lvlText w:val="‒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3A13A5"/>
    <w:multiLevelType w:val="hybridMultilevel"/>
    <w:tmpl w:val="BA3E8E36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8166BA"/>
    <w:multiLevelType w:val="hybridMultilevel"/>
    <w:tmpl w:val="6B0C0B1E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7E1EE2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6498A5C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102BAB"/>
    <w:multiLevelType w:val="hybridMultilevel"/>
    <w:tmpl w:val="F490CBB0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0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151C"/>
    <w:multiLevelType w:val="multilevel"/>
    <w:tmpl w:val="951244AA"/>
    <w:lvl w:ilvl="0">
      <w:start w:val="1"/>
      <w:numFmt w:val="decimal"/>
      <w:pStyle w:val="NumbersAuto1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648"/>
        </w:tabs>
        <w:ind w:left="648" w:hanging="223"/>
      </w:pPr>
      <w:rPr>
        <w:rFonts w:hint="default"/>
      </w:rPr>
    </w:lvl>
    <w:lvl w:ilvl="2">
      <w:start w:val="1"/>
      <w:numFmt w:val="lowerRoman"/>
      <w:pStyle w:val="NumbersAuto3Double"/>
      <w:lvlText w:val="%3."/>
      <w:lvlJc w:val="left"/>
      <w:pPr>
        <w:tabs>
          <w:tab w:val="num" w:pos="864"/>
        </w:tabs>
        <w:ind w:left="864" w:hanging="216"/>
      </w:pPr>
      <w:rPr>
        <w:rFonts w:hint="default"/>
      </w:rPr>
    </w:lvl>
    <w:lvl w:ilvl="3">
      <w:start w:val="1"/>
      <w:numFmt w:val="decimal"/>
      <w:pStyle w:val="NumbersAuto4Double"/>
      <w:lvlText w:val="%4."/>
      <w:lvlJc w:val="left"/>
      <w:pPr>
        <w:tabs>
          <w:tab w:val="num" w:pos="1080"/>
        </w:tabs>
        <w:ind w:left="1080" w:hanging="216"/>
      </w:pPr>
      <w:rPr>
        <w:rFonts w:hint="default"/>
      </w:rPr>
    </w:lvl>
    <w:lvl w:ilvl="4">
      <w:start w:val="1"/>
      <w:numFmt w:val="lowerLetter"/>
      <w:pStyle w:val="Numbers5Double"/>
      <w:lvlText w:val="%5."/>
      <w:lvlJc w:val="left"/>
      <w:pPr>
        <w:tabs>
          <w:tab w:val="num" w:pos="1368"/>
        </w:tabs>
        <w:ind w:left="1296" w:hanging="21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5C451B9C"/>
    <w:multiLevelType w:val="hybridMultilevel"/>
    <w:tmpl w:val="68BEE0C6"/>
    <w:lvl w:ilvl="0" w:tplc="A95A66BA">
      <w:start w:val="1"/>
      <w:numFmt w:val="bullet"/>
      <w:pStyle w:val="Bullet1Double0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D6B1943"/>
    <w:multiLevelType w:val="hybridMultilevel"/>
    <w:tmpl w:val="6E7AD6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7E61D6"/>
    <w:multiLevelType w:val="hybridMultilevel"/>
    <w:tmpl w:val="B81A739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240241"/>
    <w:multiLevelType w:val="hybridMultilevel"/>
    <w:tmpl w:val="A51EE1C0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hybridMultilevel"/>
    <w:tmpl w:val="29782392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hybridMultilevel"/>
    <w:tmpl w:val="04D83230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96D2876E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1DDC07D6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202026">
    <w:abstractNumId w:val="39"/>
  </w:num>
  <w:num w:numId="2" w16cid:durableId="105470986">
    <w:abstractNumId w:val="31"/>
  </w:num>
  <w:num w:numId="3" w16cid:durableId="584847307">
    <w:abstractNumId w:val="56"/>
  </w:num>
  <w:num w:numId="4" w16cid:durableId="769470666">
    <w:abstractNumId w:val="37"/>
  </w:num>
  <w:num w:numId="5" w16cid:durableId="1164932176">
    <w:abstractNumId w:val="43"/>
  </w:num>
  <w:num w:numId="6" w16cid:durableId="64225382">
    <w:abstractNumId w:val="45"/>
  </w:num>
  <w:num w:numId="7" w16cid:durableId="1123813740">
    <w:abstractNumId w:val="49"/>
  </w:num>
  <w:num w:numId="8" w16cid:durableId="479466434">
    <w:abstractNumId w:val="19"/>
  </w:num>
  <w:num w:numId="9" w16cid:durableId="2130511830">
    <w:abstractNumId w:val="13"/>
  </w:num>
  <w:num w:numId="10" w16cid:durableId="756562644">
    <w:abstractNumId w:val="9"/>
  </w:num>
  <w:num w:numId="11" w16cid:durableId="1293291656">
    <w:abstractNumId w:val="7"/>
  </w:num>
  <w:num w:numId="12" w16cid:durableId="752508139">
    <w:abstractNumId w:val="6"/>
  </w:num>
  <w:num w:numId="13" w16cid:durableId="1728187813">
    <w:abstractNumId w:val="5"/>
  </w:num>
  <w:num w:numId="14" w16cid:durableId="472916583">
    <w:abstractNumId w:val="4"/>
  </w:num>
  <w:num w:numId="15" w16cid:durableId="219632634">
    <w:abstractNumId w:val="8"/>
  </w:num>
  <w:num w:numId="16" w16cid:durableId="1606964605">
    <w:abstractNumId w:val="3"/>
  </w:num>
  <w:num w:numId="17" w16cid:durableId="1625388565">
    <w:abstractNumId w:val="2"/>
  </w:num>
  <w:num w:numId="18" w16cid:durableId="293173736">
    <w:abstractNumId w:val="1"/>
  </w:num>
  <w:num w:numId="19" w16cid:durableId="1260484584">
    <w:abstractNumId w:val="0"/>
  </w:num>
  <w:num w:numId="20" w16cid:durableId="1084492815">
    <w:abstractNumId w:val="21"/>
  </w:num>
  <w:num w:numId="21" w16cid:durableId="1611858659">
    <w:abstractNumId w:val="28"/>
  </w:num>
  <w:num w:numId="22" w16cid:durableId="1901860373">
    <w:abstractNumId w:val="20"/>
  </w:num>
  <w:num w:numId="23" w16cid:durableId="345643080">
    <w:abstractNumId w:val="52"/>
  </w:num>
  <w:num w:numId="24" w16cid:durableId="1628311442">
    <w:abstractNumId w:val="38"/>
  </w:num>
  <w:num w:numId="25" w16cid:durableId="1793593509">
    <w:abstractNumId w:val="53"/>
  </w:num>
  <w:num w:numId="26" w16cid:durableId="563564101">
    <w:abstractNumId w:val="55"/>
  </w:num>
  <w:num w:numId="27" w16cid:durableId="1767772371">
    <w:abstractNumId w:val="27"/>
  </w:num>
  <w:num w:numId="28" w16cid:durableId="2026590018">
    <w:abstractNumId w:val="41"/>
  </w:num>
  <w:num w:numId="29" w16cid:durableId="539175044">
    <w:abstractNumId w:val="26"/>
  </w:num>
  <w:num w:numId="30" w16cid:durableId="1514999896">
    <w:abstractNumId w:val="42"/>
  </w:num>
  <w:num w:numId="31" w16cid:durableId="1245997021">
    <w:abstractNumId w:val="40"/>
  </w:num>
  <w:num w:numId="32" w16cid:durableId="1970092480">
    <w:abstractNumId w:val="14"/>
  </w:num>
  <w:num w:numId="33" w16cid:durableId="1446775493">
    <w:abstractNumId w:val="57"/>
  </w:num>
  <w:num w:numId="34" w16cid:durableId="1362240228">
    <w:abstractNumId w:val="34"/>
  </w:num>
  <w:num w:numId="35" w16cid:durableId="1769500351">
    <w:abstractNumId w:val="47"/>
  </w:num>
  <w:num w:numId="36" w16cid:durableId="897283119">
    <w:abstractNumId w:val="58"/>
  </w:num>
  <w:num w:numId="37" w16cid:durableId="2040861552">
    <w:abstractNumId w:val="51"/>
  </w:num>
  <w:num w:numId="38" w16cid:durableId="623386188">
    <w:abstractNumId w:val="48"/>
  </w:num>
  <w:num w:numId="39" w16cid:durableId="1971743220">
    <w:abstractNumId w:val="32"/>
  </w:num>
  <w:num w:numId="40" w16cid:durableId="1862695462">
    <w:abstractNumId w:val="30"/>
  </w:num>
  <w:num w:numId="41" w16cid:durableId="1554585508">
    <w:abstractNumId w:val="33"/>
  </w:num>
  <w:num w:numId="42" w16cid:durableId="310326827">
    <w:abstractNumId w:val="18"/>
  </w:num>
  <w:num w:numId="43" w16cid:durableId="226763695">
    <w:abstractNumId w:val="24"/>
  </w:num>
  <w:num w:numId="44" w16cid:durableId="194120515">
    <w:abstractNumId w:val="23"/>
  </w:num>
  <w:num w:numId="45" w16cid:durableId="127935323">
    <w:abstractNumId w:val="25"/>
  </w:num>
  <w:num w:numId="46" w16cid:durableId="720137585">
    <w:abstractNumId w:val="46"/>
  </w:num>
  <w:num w:numId="47" w16cid:durableId="1847479072">
    <w:abstractNumId w:val="36"/>
  </w:num>
  <w:num w:numId="48" w16cid:durableId="1288926191">
    <w:abstractNumId w:val="22"/>
  </w:num>
  <w:num w:numId="49" w16cid:durableId="2058553150">
    <w:abstractNumId w:val="16"/>
  </w:num>
  <w:num w:numId="50" w16cid:durableId="200409751">
    <w:abstractNumId w:val="11"/>
  </w:num>
  <w:num w:numId="51" w16cid:durableId="1646356797">
    <w:abstractNumId w:val="54"/>
  </w:num>
  <w:num w:numId="52" w16cid:durableId="1562792399">
    <w:abstractNumId w:val="35"/>
  </w:num>
  <w:num w:numId="53" w16cid:durableId="1386295951">
    <w:abstractNumId w:val="29"/>
  </w:num>
  <w:num w:numId="54" w16cid:durableId="1352756642">
    <w:abstractNumId w:val="50"/>
  </w:num>
  <w:num w:numId="55" w16cid:durableId="1795826452">
    <w:abstractNumId w:val="10"/>
  </w:num>
  <w:num w:numId="56" w16cid:durableId="267007096">
    <w:abstractNumId w:val="15"/>
  </w:num>
  <w:num w:numId="57" w16cid:durableId="457533956">
    <w:abstractNumId w:val="44"/>
  </w:num>
  <w:num w:numId="58" w16cid:durableId="1049496196">
    <w:abstractNumId w:val="17"/>
  </w:num>
  <w:num w:numId="59" w16cid:durableId="145595168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7"/>
    <w:rsid w:val="00003CAE"/>
    <w:rsid w:val="00005606"/>
    <w:rsid w:val="00006AE2"/>
    <w:rsid w:val="000126E7"/>
    <w:rsid w:val="00017C11"/>
    <w:rsid w:val="00021EE1"/>
    <w:rsid w:val="00022E8C"/>
    <w:rsid w:val="00024AAA"/>
    <w:rsid w:val="00030075"/>
    <w:rsid w:val="00030B4C"/>
    <w:rsid w:val="00030B80"/>
    <w:rsid w:val="0003290B"/>
    <w:rsid w:val="00035908"/>
    <w:rsid w:val="00035F39"/>
    <w:rsid w:val="0003698E"/>
    <w:rsid w:val="000376F2"/>
    <w:rsid w:val="00040576"/>
    <w:rsid w:val="00042B8B"/>
    <w:rsid w:val="00044216"/>
    <w:rsid w:val="00045B48"/>
    <w:rsid w:val="000473B1"/>
    <w:rsid w:val="00051481"/>
    <w:rsid w:val="00051CAB"/>
    <w:rsid w:val="000546DB"/>
    <w:rsid w:val="00054F9E"/>
    <w:rsid w:val="00055193"/>
    <w:rsid w:val="00055A6C"/>
    <w:rsid w:val="00057C73"/>
    <w:rsid w:val="00061209"/>
    <w:rsid w:val="000614AB"/>
    <w:rsid w:val="00064708"/>
    <w:rsid w:val="00064930"/>
    <w:rsid w:val="0006503D"/>
    <w:rsid w:val="0006632A"/>
    <w:rsid w:val="00071D68"/>
    <w:rsid w:val="00072633"/>
    <w:rsid w:val="00073367"/>
    <w:rsid w:val="000733FC"/>
    <w:rsid w:val="00073EEB"/>
    <w:rsid w:val="00073F97"/>
    <w:rsid w:val="00075C37"/>
    <w:rsid w:val="00076FFC"/>
    <w:rsid w:val="00077A55"/>
    <w:rsid w:val="0008177E"/>
    <w:rsid w:val="000825AD"/>
    <w:rsid w:val="00082637"/>
    <w:rsid w:val="00083F78"/>
    <w:rsid w:val="00084091"/>
    <w:rsid w:val="00085CFF"/>
    <w:rsid w:val="00085E55"/>
    <w:rsid w:val="000872E1"/>
    <w:rsid w:val="00087A7A"/>
    <w:rsid w:val="00091698"/>
    <w:rsid w:val="00092C5E"/>
    <w:rsid w:val="00093573"/>
    <w:rsid w:val="00093F0F"/>
    <w:rsid w:val="000952CD"/>
    <w:rsid w:val="000956C2"/>
    <w:rsid w:val="00097D69"/>
    <w:rsid w:val="000A03BC"/>
    <w:rsid w:val="000A0663"/>
    <w:rsid w:val="000A08F7"/>
    <w:rsid w:val="000A36C7"/>
    <w:rsid w:val="000A3BC0"/>
    <w:rsid w:val="000A3C54"/>
    <w:rsid w:val="000B15B5"/>
    <w:rsid w:val="000B34CA"/>
    <w:rsid w:val="000B6BCF"/>
    <w:rsid w:val="000D266A"/>
    <w:rsid w:val="000D2702"/>
    <w:rsid w:val="000E0C8D"/>
    <w:rsid w:val="000E1920"/>
    <w:rsid w:val="000E1CC5"/>
    <w:rsid w:val="000E3DD5"/>
    <w:rsid w:val="000F2E89"/>
    <w:rsid w:val="000F3A35"/>
    <w:rsid w:val="000F405B"/>
    <w:rsid w:val="000F4632"/>
    <w:rsid w:val="000F48BE"/>
    <w:rsid w:val="000F63A5"/>
    <w:rsid w:val="000F6B54"/>
    <w:rsid w:val="000F7783"/>
    <w:rsid w:val="00101728"/>
    <w:rsid w:val="00102098"/>
    <w:rsid w:val="00103E50"/>
    <w:rsid w:val="00105995"/>
    <w:rsid w:val="00106291"/>
    <w:rsid w:val="001111B2"/>
    <w:rsid w:val="00112A36"/>
    <w:rsid w:val="00112DC2"/>
    <w:rsid w:val="00113C59"/>
    <w:rsid w:val="00113EC9"/>
    <w:rsid w:val="00114DC5"/>
    <w:rsid w:val="001200FA"/>
    <w:rsid w:val="00125187"/>
    <w:rsid w:val="001307E9"/>
    <w:rsid w:val="001315DE"/>
    <w:rsid w:val="00131A99"/>
    <w:rsid w:val="0013357F"/>
    <w:rsid w:val="001340A2"/>
    <w:rsid w:val="00135CFA"/>
    <w:rsid w:val="001372A3"/>
    <w:rsid w:val="00140966"/>
    <w:rsid w:val="0014225C"/>
    <w:rsid w:val="001445D8"/>
    <w:rsid w:val="00144D1D"/>
    <w:rsid w:val="00145F38"/>
    <w:rsid w:val="00147E4A"/>
    <w:rsid w:val="00150CBF"/>
    <w:rsid w:val="00150E0F"/>
    <w:rsid w:val="00151B12"/>
    <w:rsid w:val="001530E8"/>
    <w:rsid w:val="00155A00"/>
    <w:rsid w:val="00155B14"/>
    <w:rsid w:val="001619AD"/>
    <w:rsid w:val="0016339F"/>
    <w:rsid w:val="0016353E"/>
    <w:rsid w:val="0016377E"/>
    <w:rsid w:val="00163EE8"/>
    <w:rsid w:val="0016417E"/>
    <w:rsid w:val="00165012"/>
    <w:rsid w:val="00165425"/>
    <w:rsid w:val="001669AB"/>
    <w:rsid w:val="00172581"/>
    <w:rsid w:val="00172720"/>
    <w:rsid w:val="00173C78"/>
    <w:rsid w:val="00174226"/>
    <w:rsid w:val="00176045"/>
    <w:rsid w:val="001762E8"/>
    <w:rsid w:val="001772D0"/>
    <w:rsid w:val="001811B7"/>
    <w:rsid w:val="0018156E"/>
    <w:rsid w:val="001844B6"/>
    <w:rsid w:val="00187A3C"/>
    <w:rsid w:val="00194644"/>
    <w:rsid w:val="00196DE9"/>
    <w:rsid w:val="001A025C"/>
    <w:rsid w:val="001A274F"/>
    <w:rsid w:val="001A2CD8"/>
    <w:rsid w:val="001A401C"/>
    <w:rsid w:val="001A545D"/>
    <w:rsid w:val="001A7982"/>
    <w:rsid w:val="001B4C12"/>
    <w:rsid w:val="001C2CD3"/>
    <w:rsid w:val="001C389B"/>
    <w:rsid w:val="001C527F"/>
    <w:rsid w:val="001C562B"/>
    <w:rsid w:val="001C6515"/>
    <w:rsid w:val="001C676C"/>
    <w:rsid w:val="001C6927"/>
    <w:rsid w:val="001C6FEA"/>
    <w:rsid w:val="001D0953"/>
    <w:rsid w:val="001D56E6"/>
    <w:rsid w:val="001D5C82"/>
    <w:rsid w:val="001D6B60"/>
    <w:rsid w:val="001D6BC1"/>
    <w:rsid w:val="001D7239"/>
    <w:rsid w:val="001E464C"/>
    <w:rsid w:val="001E6486"/>
    <w:rsid w:val="001E6B5C"/>
    <w:rsid w:val="001F0374"/>
    <w:rsid w:val="001F0C1A"/>
    <w:rsid w:val="001F2B05"/>
    <w:rsid w:val="001F39A9"/>
    <w:rsid w:val="001F640A"/>
    <w:rsid w:val="001F7F63"/>
    <w:rsid w:val="0020118C"/>
    <w:rsid w:val="002013C5"/>
    <w:rsid w:val="0020176A"/>
    <w:rsid w:val="00203E2A"/>
    <w:rsid w:val="00206A31"/>
    <w:rsid w:val="002108B5"/>
    <w:rsid w:val="00212173"/>
    <w:rsid w:val="0022034D"/>
    <w:rsid w:val="0022424B"/>
    <w:rsid w:val="00225077"/>
    <w:rsid w:val="00225EA4"/>
    <w:rsid w:val="00235D79"/>
    <w:rsid w:val="0025008E"/>
    <w:rsid w:val="00251C7D"/>
    <w:rsid w:val="00256CC4"/>
    <w:rsid w:val="002602A5"/>
    <w:rsid w:val="00265979"/>
    <w:rsid w:val="002660EB"/>
    <w:rsid w:val="0026623B"/>
    <w:rsid w:val="002663D4"/>
    <w:rsid w:val="00270BC0"/>
    <w:rsid w:val="002719BA"/>
    <w:rsid w:val="00271E44"/>
    <w:rsid w:val="00272F08"/>
    <w:rsid w:val="0027392D"/>
    <w:rsid w:val="00275C79"/>
    <w:rsid w:val="00276FF3"/>
    <w:rsid w:val="002816E8"/>
    <w:rsid w:val="002822B9"/>
    <w:rsid w:val="0028471D"/>
    <w:rsid w:val="00286589"/>
    <w:rsid w:val="002873A0"/>
    <w:rsid w:val="00291B40"/>
    <w:rsid w:val="00292DA5"/>
    <w:rsid w:val="0029447F"/>
    <w:rsid w:val="00295952"/>
    <w:rsid w:val="00297985"/>
    <w:rsid w:val="002A2ACB"/>
    <w:rsid w:val="002A2E0D"/>
    <w:rsid w:val="002A5048"/>
    <w:rsid w:val="002A5F70"/>
    <w:rsid w:val="002A7D77"/>
    <w:rsid w:val="002B0078"/>
    <w:rsid w:val="002B501F"/>
    <w:rsid w:val="002B65B0"/>
    <w:rsid w:val="002B7C78"/>
    <w:rsid w:val="002C02C1"/>
    <w:rsid w:val="002C0938"/>
    <w:rsid w:val="002C18AD"/>
    <w:rsid w:val="002C1935"/>
    <w:rsid w:val="002C1BC6"/>
    <w:rsid w:val="002C438B"/>
    <w:rsid w:val="002C4D52"/>
    <w:rsid w:val="002D0AD4"/>
    <w:rsid w:val="002D2BAA"/>
    <w:rsid w:val="002D5236"/>
    <w:rsid w:val="002D52E4"/>
    <w:rsid w:val="002D6996"/>
    <w:rsid w:val="002D6C69"/>
    <w:rsid w:val="002E1826"/>
    <w:rsid w:val="002E1D87"/>
    <w:rsid w:val="002E2470"/>
    <w:rsid w:val="002E2FB2"/>
    <w:rsid w:val="002E3DD6"/>
    <w:rsid w:val="002E52A5"/>
    <w:rsid w:val="002E66EE"/>
    <w:rsid w:val="002F1AC4"/>
    <w:rsid w:val="002F1B71"/>
    <w:rsid w:val="002F29A6"/>
    <w:rsid w:val="002F63D3"/>
    <w:rsid w:val="00301887"/>
    <w:rsid w:val="00303F93"/>
    <w:rsid w:val="003041DD"/>
    <w:rsid w:val="003060EB"/>
    <w:rsid w:val="00307020"/>
    <w:rsid w:val="00313FD4"/>
    <w:rsid w:val="00317CFE"/>
    <w:rsid w:val="00321C24"/>
    <w:rsid w:val="0032312E"/>
    <w:rsid w:val="003244A2"/>
    <w:rsid w:val="00327C05"/>
    <w:rsid w:val="0033446B"/>
    <w:rsid w:val="00334AA5"/>
    <w:rsid w:val="00334B27"/>
    <w:rsid w:val="003360D2"/>
    <w:rsid w:val="00337316"/>
    <w:rsid w:val="00343A35"/>
    <w:rsid w:val="00344F6C"/>
    <w:rsid w:val="00352E8D"/>
    <w:rsid w:val="003549A1"/>
    <w:rsid w:val="003610EE"/>
    <w:rsid w:val="003637A2"/>
    <w:rsid w:val="00363E0B"/>
    <w:rsid w:val="00367F8D"/>
    <w:rsid w:val="00372A7E"/>
    <w:rsid w:val="003742E5"/>
    <w:rsid w:val="00377DF8"/>
    <w:rsid w:val="0038006E"/>
    <w:rsid w:val="003803A3"/>
    <w:rsid w:val="00381AEA"/>
    <w:rsid w:val="00382261"/>
    <w:rsid w:val="00382CC8"/>
    <w:rsid w:val="00386991"/>
    <w:rsid w:val="003874C0"/>
    <w:rsid w:val="00390433"/>
    <w:rsid w:val="003919AF"/>
    <w:rsid w:val="00392B55"/>
    <w:rsid w:val="0039306B"/>
    <w:rsid w:val="00394A10"/>
    <w:rsid w:val="003952D6"/>
    <w:rsid w:val="0039627E"/>
    <w:rsid w:val="00396354"/>
    <w:rsid w:val="003972B7"/>
    <w:rsid w:val="003A1E8F"/>
    <w:rsid w:val="003A2291"/>
    <w:rsid w:val="003A32F5"/>
    <w:rsid w:val="003A396C"/>
    <w:rsid w:val="003A5C28"/>
    <w:rsid w:val="003A640B"/>
    <w:rsid w:val="003B1E28"/>
    <w:rsid w:val="003B68D4"/>
    <w:rsid w:val="003B7BFE"/>
    <w:rsid w:val="003C3043"/>
    <w:rsid w:val="003C4545"/>
    <w:rsid w:val="003C6A00"/>
    <w:rsid w:val="003C6C94"/>
    <w:rsid w:val="003C7223"/>
    <w:rsid w:val="003D47FA"/>
    <w:rsid w:val="003D6B09"/>
    <w:rsid w:val="003D7FD6"/>
    <w:rsid w:val="003E0124"/>
    <w:rsid w:val="003E0749"/>
    <w:rsid w:val="003E10A4"/>
    <w:rsid w:val="003E1621"/>
    <w:rsid w:val="003E4848"/>
    <w:rsid w:val="003E5707"/>
    <w:rsid w:val="003E6C75"/>
    <w:rsid w:val="003E6D16"/>
    <w:rsid w:val="003E71B3"/>
    <w:rsid w:val="003E7571"/>
    <w:rsid w:val="003E7C79"/>
    <w:rsid w:val="003F1E5D"/>
    <w:rsid w:val="003F303C"/>
    <w:rsid w:val="003F3DA7"/>
    <w:rsid w:val="003F423C"/>
    <w:rsid w:val="003F564F"/>
    <w:rsid w:val="003F62C5"/>
    <w:rsid w:val="00405E76"/>
    <w:rsid w:val="00412122"/>
    <w:rsid w:val="00414344"/>
    <w:rsid w:val="004149D6"/>
    <w:rsid w:val="00422694"/>
    <w:rsid w:val="0042327C"/>
    <w:rsid w:val="0042425F"/>
    <w:rsid w:val="00426340"/>
    <w:rsid w:val="00427C8C"/>
    <w:rsid w:val="00427FE2"/>
    <w:rsid w:val="00432ECC"/>
    <w:rsid w:val="00432FF5"/>
    <w:rsid w:val="0043317B"/>
    <w:rsid w:val="004407E0"/>
    <w:rsid w:val="004407FD"/>
    <w:rsid w:val="0044388E"/>
    <w:rsid w:val="00443E11"/>
    <w:rsid w:val="00443E38"/>
    <w:rsid w:val="00445D0D"/>
    <w:rsid w:val="00445FB0"/>
    <w:rsid w:val="00450D9A"/>
    <w:rsid w:val="00451090"/>
    <w:rsid w:val="00451205"/>
    <w:rsid w:val="00453062"/>
    <w:rsid w:val="00454BBA"/>
    <w:rsid w:val="0045667A"/>
    <w:rsid w:val="004603DA"/>
    <w:rsid w:val="00464E0F"/>
    <w:rsid w:val="00470932"/>
    <w:rsid w:val="0047594F"/>
    <w:rsid w:val="00477DE2"/>
    <w:rsid w:val="00485671"/>
    <w:rsid w:val="00487AA4"/>
    <w:rsid w:val="00493D2E"/>
    <w:rsid w:val="00495345"/>
    <w:rsid w:val="00495A98"/>
    <w:rsid w:val="00496F44"/>
    <w:rsid w:val="004A0181"/>
    <w:rsid w:val="004A068F"/>
    <w:rsid w:val="004A2C2D"/>
    <w:rsid w:val="004A3664"/>
    <w:rsid w:val="004A44D1"/>
    <w:rsid w:val="004A67C8"/>
    <w:rsid w:val="004B0C0E"/>
    <w:rsid w:val="004B0D8D"/>
    <w:rsid w:val="004B2144"/>
    <w:rsid w:val="004B254C"/>
    <w:rsid w:val="004B309F"/>
    <w:rsid w:val="004B7A60"/>
    <w:rsid w:val="004C1400"/>
    <w:rsid w:val="004C2D7B"/>
    <w:rsid w:val="004C5E04"/>
    <w:rsid w:val="004C70B4"/>
    <w:rsid w:val="004D1FD7"/>
    <w:rsid w:val="004D49EB"/>
    <w:rsid w:val="004D518E"/>
    <w:rsid w:val="004D71CA"/>
    <w:rsid w:val="004E0D06"/>
    <w:rsid w:val="004E229C"/>
    <w:rsid w:val="004E2DC6"/>
    <w:rsid w:val="004E4091"/>
    <w:rsid w:val="004E6156"/>
    <w:rsid w:val="004F3180"/>
    <w:rsid w:val="004F47C3"/>
    <w:rsid w:val="004F7F3D"/>
    <w:rsid w:val="005005FC"/>
    <w:rsid w:val="005013E7"/>
    <w:rsid w:val="00507AE8"/>
    <w:rsid w:val="00510787"/>
    <w:rsid w:val="00510943"/>
    <w:rsid w:val="00510D34"/>
    <w:rsid w:val="0051277C"/>
    <w:rsid w:val="005145B8"/>
    <w:rsid w:val="00514D10"/>
    <w:rsid w:val="005172C4"/>
    <w:rsid w:val="00521261"/>
    <w:rsid w:val="00521478"/>
    <w:rsid w:val="00521576"/>
    <w:rsid w:val="00530395"/>
    <w:rsid w:val="00530DBF"/>
    <w:rsid w:val="00531539"/>
    <w:rsid w:val="00534874"/>
    <w:rsid w:val="00534935"/>
    <w:rsid w:val="00536E2F"/>
    <w:rsid w:val="00537EF7"/>
    <w:rsid w:val="00547345"/>
    <w:rsid w:val="005524F9"/>
    <w:rsid w:val="00554A38"/>
    <w:rsid w:val="0055585A"/>
    <w:rsid w:val="005565C9"/>
    <w:rsid w:val="00557E02"/>
    <w:rsid w:val="00560DA8"/>
    <w:rsid w:val="00565627"/>
    <w:rsid w:val="00574EAE"/>
    <w:rsid w:val="00577AFE"/>
    <w:rsid w:val="005811F2"/>
    <w:rsid w:val="00583253"/>
    <w:rsid w:val="00584250"/>
    <w:rsid w:val="0059176A"/>
    <w:rsid w:val="00593820"/>
    <w:rsid w:val="00593D24"/>
    <w:rsid w:val="005966FF"/>
    <w:rsid w:val="00596902"/>
    <w:rsid w:val="005A33F6"/>
    <w:rsid w:val="005A4159"/>
    <w:rsid w:val="005A47FD"/>
    <w:rsid w:val="005A4C0D"/>
    <w:rsid w:val="005A5184"/>
    <w:rsid w:val="005A5CB3"/>
    <w:rsid w:val="005A7219"/>
    <w:rsid w:val="005B0168"/>
    <w:rsid w:val="005C584A"/>
    <w:rsid w:val="005C601E"/>
    <w:rsid w:val="005C6389"/>
    <w:rsid w:val="005C69C4"/>
    <w:rsid w:val="005C7DE2"/>
    <w:rsid w:val="005D03D8"/>
    <w:rsid w:val="005D2BC5"/>
    <w:rsid w:val="005D35F1"/>
    <w:rsid w:val="005D4416"/>
    <w:rsid w:val="005D499A"/>
    <w:rsid w:val="005D4AC5"/>
    <w:rsid w:val="005D4F22"/>
    <w:rsid w:val="005E0D24"/>
    <w:rsid w:val="005E1DB6"/>
    <w:rsid w:val="005E29BF"/>
    <w:rsid w:val="005E3CCA"/>
    <w:rsid w:val="005E50D1"/>
    <w:rsid w:val="005E6253"/>
    <w:rsid w:val="005E787F"/>
    <w:rsid w:val="005F1BC6"/>
    <w:rsid w:val="005F3CE2"/>
    <w:rsid w:val="005F7936"/>
    <w:rsid w:val="00601DF0"/>
    <w:rsid w:val="00601E22"/>
    <w:rsid w:val="00603555"/>
    <w:rsid w:val="00603C36"/>
    <w:rsid w:val="0060526D"/>
    <w:rsid w:val="006075EC"/>
    <w:rsid w:val="00607999"/>
    <w:rsid w:val="0061065F"/>
    <w:rsid w:val="00610F96"/>
    <w:rsid w:val="00610FAA"/>
    <w:rsid w:val="00612229"/>
    <w:rsid w:val="006156CB"/>
    <w:rsid w:val="006212E7"/>
    <w:rsid w:val="00621E60"/>
    <w:rsid w:val="00622B3F"/>
    <w:rsid w:val="00624C88"/>
    <w:rsid w:val="006250A8"/>
    <w:rsid w:val="00626CC3"/>
    <w:rsid w:val="00627A7F"/>
    <w:rsid w:val="006314CB"/>
    <w:rsid w:val="00636137"/>
    <w:rsid w:val="006377BE"/>
    <w:rsid w:val="00637FBF"/>
    <w:rsid w:val="00642C96"/>
    <w:rsid w:val="00642DC5"/>
    <w:rsid w:val="00643FF6"/>
    <w:rsid w:val="00644AB8"/>
    <w:rsid w:val="0064560D"/>
    <w:rsid w:val="006456B4"/>
    <w:rsid w:val="00646666"/>
    <w:rsid w:val="00647502"/>
    <w:rsid w:val="00660A85"/>
    <w:rsid w:val="00662659"/>
    <w:rsid w:val="006629C8"/>
    <w:rsid w:val="006674FB"/>
    <w:rsid w:val="00667F6D"/>
    <w:rsid w:val="00670D03"/>
    <w:rsid w:val="006735E1"/>
    <w:rsid w:val="006736CA"/>
    <w:rsid w:val="00675994"/>
    <w:rsid w:val="006763C9"/>
    <w:rsid w:val="00677258"/>
    <w:rsid w:val="00677E8E"/>
    <w:rsid w:val="00680B6B"/>
    <w:rsid w:val="0068121B"/>
    <w:rsid w:val="00681E22"/>
    <w:rsid w:val="00683EC1"/>
    <w:rsid w:val="006849BE"/>
    <w:rsid w:val="00690895"/>
    <w:rsid w:val="00693003"/>
    <w:rsid w:val="00694BAF"/>
    <w:rsid w:val="00695148"/>
    <w:rsid w:val="00695AA0"/>
    <w:rsid w:val="0069655F"/>
    <w:rsid w:val="006A0EFC"/>
    <w:rsid w:val="006A2CB9"/>
    <w:rsid w:val="006A319A"/>
    <w:rsid w:val="006A684E"/>
    <w:rsid w:val="006A6F7B"/>
    <w:rsid w:val="006A72BA"/>
    <w:rsid w:val="006A7B43"/>
    <w:rsid w:val="006B0FDD"/>
    <w:rsid w:val="006B2A28"/>
    <w:rsid w:val="006B583F"/>
    <w:rsid w:val="006B641C"/>
    <w:rsid w:val="006B79D4"/>
    <w:rsid w:val="006C191F"/>
    <w:rsid w:val="006C3644"/>
    <w:rsid w:val="006C670F"/>
    <w:rsid w:val="006D28EA"/>
    <w:rsid w:val="006D432E"/>
    <w:rsid w:val="006D4FDF"/>
    <w:rsid w:val="006E2542"/>
    <w:rsid w:val="006E5110"/>
    <w:rsid w:val="006F0EFA"/>
    <w:rsid w:val="006F2A04"/>
    <w:rsid w:val="006F2F9B"/>
    <w:rsid w:val="006F4571"/>
    <w:rsid w:val="006F7CCE"/>
    <w:rsid w:val="007011E0"/>
    <w:rsid w:val="00702060"/>
    <w:rsid w:val="00703B26"/>
    <w:rsid w:val="007105A2"/>
    <w:rsid w:val="007139AB"/>
    <w:rsid w:val="00715B0D"/>
    <w:rsid w:val="0071690D"/>
    <w:rsid w:val="00716BDD"/>
    <w:rsid w:val="00717F3D"/>
    <w:rsid w:val="00720041"/>
    <w:rsid w:val="00722C3B"/>
    <w:rsid w:val="00725898"/>
    <w:rsid w:val="00726134"/>
    <w:rsid w:val="00731CF8"/>
    <w:rsid w:val="0073242A"/>
    <w:rsid w:val="00733FD9"/>
    <w:rsid w:val="00737C91"/>
    <w:rsid w:val="00740021"/>
    <w:rsid w:val="00743D9D"/>
    <w:rsid w:val="00744251"/>
    <w:rsid w:val="0074626F"/>
    <w:rsid w:val="0074682E"/>
    <w:rsid w:val="00746ECF"/>
    <w:rsid w:val="0075185D"/>
    <w:rsid w:val="0075205B"/>
    <w:rsid w:val="00752A66"/>
    <w:rsid w:val="00753457"/>
    <w:rsid w:val="0075482D"/>
    <w:rsid w:val="0075562A"/>
    <w:rsid w:val="00764885"/>
    <w:rsid w:val="00765317"/>
    <w:rsid w:val="0076609C"/>
    <w:rsid w:val="007671D7"/>
    <w:rsid w:val="00767734"/>
    <w:rsid w:val="00767A66"/>
    <w:rsid w:val="007712AB"/>
    <w:rsid w:val="00772058"/>
    <w:rsid w:val="0077441D"/>
    <w:rsid w:val="007756DF"/>
    <w:rsid w:val="00776581"/>
    <w:rsid w:val="00777496"/>
    <w:rsid w:val="00783063"/>
    <w:rsid w:val="00783F70"/>
    <w:rsid w:val="00785C2E"/>
    <w:rsid w:val="00790ACB"/>
    <w:rsid w:val="00790D0A"/>
    <w:rsid w:val="0079136A"/>
    <w:rsid w:val="0079171F"/>
    <w:rsid w:val="007A05C8"/>
    <w:rsid w:val="007A1F9D"/>
    <w:rsid w:val="007A2F95"/>
    <w:rsid w:val="007A399B"/>
    <w:rsid w:val="007A4E9C"/>
    <w:rsid w:val="007A7E7E"/>
    <w:rsid w:val="007B21E8"/>
    <w:rsid w:val="007B3646"/>
    <w:rsid w:val="007B6194"/>
    <w:rsid w:val="007B7520"/>
    <w:rsid w:val="007C070F"/>
    <w:rsid w:val="007C2949"/>
    <w:rsid w:val="007C2CCF"/>
    <w:rsid w:val="007C348A"/>
    <w:rsid w:val="007C40A1"/>
    <w:rsid w:val="007C44AE"/>
    <w:rsid w:val="007C6BE4"/>
    <w:rsid w:val="007D13BC"/>
    <w:rsid w:val="007E0607"/>
    <w:rsid w:val="007E1973"/>
    <w:rsid w:val="007E34FE"/>
    <w:rsid w:val="007F102A"/>
    <w:rsid w:val="007F1579"/>
    <w:rsid w:val="007F1967"/>
    <w:rsid w:val="007F2364"/>
    <w:rsid w:val="007F44BD"/>
    <w:rsid w:val="007F56E7"/>
    <w:rsid w:val="007F5F35"/>
    <w:rsid w:val="007F743A"/>
    <w:rsid w:val="00802B15"/>
    <w:rsid w:val="00807282"/>
    <w:rsid w:val="00807C94"/>
    <w:rsid w:val="00812400"/>
    <w:rsid w:val="00816A9D"/>
    <w:rsid w:val="00817196"/>
    <w:rsid w:val="00817A0B"/>
    <w:rsid w:val="00820A04"/>
    <w:rsid w:val="00822A26"/>
    <w:rsid w:val="00822BF3"/>
    <w:rsid w:val="00824515"/>
    <w:rsid w:val="00824EAC"/>
    <w:rsid w:val="00824FD6"/>
    <w:rsid w:val="008262CA"/>
    <w:rsid w:val="00826465"/>
    <w:rsid w:val="00830192"/>
    <w:rsid w:val="0083484C"/>
    <w:rsid w:val="00835C89"/>
    <w:rsid w:val="0083722C"/>
    <w:rsid w:val="0084129E"/>
    <w:rsid w:val="00841614"/>
    <w:rsid w:val="00841842"/>
    <w:rsid w:val="00842B0E"/>
    <w:rsid w:val="00847E45"/>
    <w:rsid w:val="00852E40"/>
    <w:rsid w:val="00854BB0"/>
    <w:rsid w:val="0085600E"/>
    <w:rsid w:val="00856759"/>
    <w:rsid w:val="00860A60"/>
    <w:rsid w:val="00862486"/>
    <w:rsid w:val="0086570A"/>
    <w:rsid w:val="0086604A"/>
    <w:rsid w:val="008660F6"/>
    <w:rsid w:val="008667D4"/>
    <w:rsid w:val="00871499"/>
    <w:rsid w:val="008759C0"/>
    <w:rsid w:val="008762CF"/>
    <w:rsid w:val="00880951"/>
    <w:rsid w:val="00880EAE"/>
    <w:rsid w:val="00881B7B"/>
    <w:rsid w:val="00881D4D"/>
    <w:rsid w:val="00885120"/>
    <w:rsid w:val="00885BD8"/>
    <w:rsid w:val="008868AF"/>
    <w:rsid w:val="00887811"/>
    <w:rsid w:val="0089123D"/>
    <w:rsid w:val="008958B7"/>
    <w:rsid w:val="008A249C"/>
    <w:rsid w:val="008A3E04"/>
    <w:rsid w:val="008B1ED3"/>
    <w:rsid w:val="008B25BB"/>
    <w:rsid w:val="008B51E8"/>
    <w:rsid w:val="008B60E3"/>
    <w:rsid w:val="008B7058"/>
    <w:rsid w:val="008C26BF"/>
    <w:rsid w:val="008C43C3"/>
    <w:rsid w:val="008C469B"/>
    <w:rsid w:val="008C59DE"/>
    <w:rsid w:val="008D480E"/>
    <w:rsid w:val="008D5449"/>
    <w:rsid w:val="008D5674"/>
    <w:rsid w:val="008E1684"/>
    <w:rsid w:val="008E525B"/>
    <w:rsid w:val="008E7154"/>
    <w:rsid w:val="008E7E55"/>
    <w:rsid w:val="008F12D1"/>
    <w:rsid w:val="008F55D8"/>
    <w:rsid w:val="008F7A8B"/>
    <w:rsid w:val="00905C14"/>
    <w:rsid w:val="009065C0"/>
    <w:rsid w:val="009114D1"/>
    <w:rsid w:val="00913A50"/>
    <w:rsid w:val="0091471D"/>
    <w:rsid w:val="00921381"/>
    <w:rsid w:val="00921D2C"/>
    <w:rsid w:val="00924045"/>
    <w:rsid w:val="00925562"/>
    <w:rsid w:val="0092752B"/>
    <w:rsid w:val="009312BB"/>
    <w:rsid w:val="0093139F"/>
    <w:rsid w:val="00931616"/>
    <w:rsid w:val="0093205C"/>
    <w:rsid w:val="00935330"/>
    <w:rsid w:val="0093748C"/>
    <w:rsid w:val="00937E77"/>
    <w:rsid w:val="00942DFF"/>
    <w:rsid w:val="009447E8"/>
    <w:rsid w:val="00951C66"/>
    <w:rsid w:val="0095502D"/>
    <w:rsid w:val="009569DE"/>
    <w:rsid w:val="009611F0"/>
    <w:rsid w:val="009638AA"/>
    <w:rsid w:val="009640C9"/>
    <w:rsid w:val="009645BA"/>
    <w:rsid w:val="009653F5"/>
    <w:rsid w:val="00966365"/>
    <w:rsid w:val="00967E1E"/>
    <w:rsid w:val="00970E31"/>
    <w:rsid w:val="00971DE0"/>
    <w:rsid w:val="00974CD9"/>
    <w:rsid w:val="00977372"/>
    <w:rsid w:val="00977D4F"/>
    <w:rsid w:val="009835C6"/>
    <w:rsid w:val="00984725"/>
    <w:rsid w:val="009900B7"/>
    <w:rsid w:val="00990C1C"/>
    <w:rsid w:val="00993ACD"/>
    <w:rsid w:val="0099478F"/>
    <w:rsid w:val="0099520E"/>
    <w:rsid w:val="00995E6B"/>
    <w:rsid w:val="009968C4"/>
    <w:rsid w:val="009A2105"/>
    <w:rsid w:val="009A41A0"/>
    <w:rsid w:val="009A5957"/>
    <w:rsid w:val="009A720D"/>
    <w:rsid w:val="009A7DEB"/>
    <w:rsid w:val="009B0288"/>
    <w:rsid w:val="009B0E1A"/>
    <w:rsid w:val="009B14FC"/>
    <w:rsid w:val="009B2D0B"/>
    <w:rsid w:val="009B4E0B"/>
    <w:rsid w:val="009B53E1"/>
    <w:rsid w:val="009B5499"/>
    <w:rsid w:val="009B6DDD"/>
    <w:rsid w:val="009B74B3"/>
    <w:rsid w:val="009C0EBC"/>
    <w:rsid w:val="009C2E52"/>
    <w:rsid w:val="009C34D0"/>
    <w:rsid w:val="009C5353"/>
    <w:rsid w:val="009C57C4"/>
    <w:rsid w:val="009C71A0"/>
    <w:rsid w:val="009C7BA0"/>
    <w:rsid w:val="009D226B"/>
    <w:rsid w:val="009D2379"/>
    <w:rsid w:val="009D3E8A"/>
    <w:rsid w:val="009D49A4"/>
    <w:rsid w:val="009E00C4"/>
    <w:rsid w:val="009E2552"/>
    <w:rsid w:val="009E389F"/>
    <w:rsid w:val="009E3BEB"/>
    <w:rsid w:val="009E5631"/>
    <w:rsid w:val="009E5B86"/>
    <w:rsid w:val="009E7903"/>
    <w:rsid w:val="009E7CDF"/>
    <w:rsid w:val="009E7E91"/>
    <w:rsid w:val="009F03C7"/>
    <w:rsid w:val="009F2385"/>
    <w:rsid w:val="009F2618"/>
    <w:rsid w:val="009F4E9A"/>
    <w:rsid w:val="009F5640"/>
    <w:rsid w:val="009F639F"/>
    <w:rsid w:val="009F77BB"/>
    <w:rsid w:val="00A03017"/>
    <w:rsid w:val="00A032A0"/>
    <w:rsid w:val="00A10F6B"/>
    <w:rsid w:val="00A132D4"/>
    <w:rsid w:val="00A163CF"/>
    <w:rsid w:val="00A21D4D"/>
    <w:rsid w:val="00A22EE8"/>
    <w:rsid w:val="00A235FF"/>
    <w:rsid w:val="00A241A3"/>
    <w:rsid w:val="00A25FDE"/>
    <w:rsid w:val="00A272F9"/>
    <w:rsid w:val="00A30279"/>
    <w:rsid w:val="00A31DDE"/>
    <w:rsid w:val="00A35B8C"/>
    <w:rsid w:val="00A35E7E"/>
    <w:rsid w:val="00A400A7"/>
    <w:rsid w:val="00A45B3C"/>
    <w:rsid w:val="00A45C87"/>
    <w:rsid w:val="00A51549"/>
    <w:rsid w:val="00A51B63"/>
    <w:rsid w:val="00A53F86"/>
    <w:rsid w:val="00A55606"/>
    <w:rsid w:val="00A567F5"/>
    <w:rsid w:val="00A56C8F"/>
    <w:rsid w:val="00A57F37"/>
    <w:rsid w:val="00A60828"/>
    <w:rsid w:val="00A61CE7"/>
    <w:rsid w:val="00A626FA"/>
    <w:rsid w:val="00A62872"/>
    <w:rsid w:val="00A6362A"/>
    <w:rsid w:val="00A70011"/>
    <w:rsid w:val="00A84E86"/>
    <w:rsid w:val="00A84ED5"/>
    <w:rsid w:val="00A855FB"/>
    <w:rsid w:val="00A86EA9"/>
    <w:rsid w:val="00A90C13"/>
    <w:rsid w:val="00A910D9"/>
    <w:rsid w:val="00A9203D"/>
    <w:rsid w:val="00A93BD9"/>
    <w:rsid w:val="00A96E90"/>
    <w:rsid w:val="00AA0686"/>
    <w:rsid w:val="00AA13F4"/>
    <w:rsid w:val="00AA57A9"/>
    <w:rsid w:val="00AA6381"/>
    <w:rsid w:val="00AB1AC8"/>
    <w:rsid w:val="00AB2601"/>
    <w:rsid w:val="00AB56AB"/>
    <w:rsid w:val="00AB73CD"/>
    <w:rsid w:val="00AB761E"/>
    <w:rsid w:val="00AC1EC8"/>
    <w:rsid w:val="00AC26C6"/>
    <w:rsid w:val="00AC3B6B"/>
    <w:rsid w:val="00AC450E"/>
    <w:rsid w:val="00AC740C"/>
    <w:rsid w:val="00AD0FD0"/>
    <w:rsid w:val="00AD1600"/>
    <w:rsid w:val="00AD1DFD"/>
    <w:rsid w:val="00AD45C4"/>
    <w:rsid w:val="00AD468A"/>
    <w:rsid w:val="00AD6AA1"/>
    <w:rsid w:val="00AE00F2"/>
    <w:rsid w:val="00AE049C"/>
    <w:rsid w:val="00AE0D43"/>
    <w:rsid w:val="00AE146D"/>
    <w:rsid w:val="00AE3581"/>
    <w:rsid w:val="00AE7DF7"/>
    <w:rsid w:val="00AF08BA"/>
    <w:rsid w:val="00AF174A"/>
    <w:rsid w:val="00AF1AEB"/>
    <w:rsid w:val="00AF37C4"/>
    <w:rsid w:val="00AF3B87"/>
    <w:rsid w:val="00AF42D7"/>
    <w:rsid w:val="00AF4545"/>
    <w:rsid w:val="00AF5BDD"/>
    <w:rsid w:val="00AF7759"/>
    <w:rsid w:val="00B035B7"/>
    <w:rsid w:val="00B062BB"/>
    <w:rsid w:val="00B07AC8"/>
    <w:rsid w:val="00B110ED"/>
    <w:rsid w:val="00B11430"/>
    <w:rsid w:val="00B126F3"/>
    <w:rsid w:val="00B139BC"/>
    <w:rsid w:val="00B16DD5"/>
    <w:rsid w:val="00B17C72"/>
    <w:rsid w:val="00B21D8F"/>
    <w:rsid w:val="00B245F6"/>
    <w:rsid w:val="00B25D5E"/>
    <w:rsid w:val="00B33320"/>
    <w:rsid w:val="00B35022"/>
    <w:rsid w:val="00B35074"/>
    <w:rsid w:val="00B37C8C"/>
    <w:rsid w:val="00B427BC"/>
    <w:rsid w:val="00B44CD1"/>
    <w:rsid w:val="00B467C6"/>
    <w:rsid w:val="00B505ED"/>
    <w:rsid w:val="00B51D44"/>
    <w:rsid w:val="00B52016"/>
    <w:rsid w:val="00B60353"/>
    <w:rsid w:val="00B6145E"/>
    <w:rsid w:val="00B625CD"/>
    <w:rsid w:val="00B63180"/>
    <w:rsid w:val="00B7134F"/>
    <w:rsid w:val="00B7219F"/>
    <w:rsid w:val="00B72553"/>
    <w:rsid w:val="00B7286A"/>
    <w:rsid w:val="00B759BD"/>
    <w:rsid w:val="00B804B3"/>
    <w:rsid w:val="00B81745"/>
    <w:rsid w:val="00B81B0C"/>
    <w:rsid w:val="00B83FE4"/>
    <w:rsid w:val="00B84B82"/>
    <w:rsid w:val="00B85E7C"/>
    <w:rsid w:val="00B85F1C"/>
    <w:rsid w:val="00B865BC"/>
    <w:rsid w:val="00B96A7D"/>
    <w:rsid w:val="00B96D11"/>
    <w:rsid w:val="00B9746B"/>
    <w:rsid w:val="00BA2C46"/>
    <w:rsid w:val="00BA3AFA"/>
    <w:rsid w:val="00BA628D"/>
    <w:rsid w:val="00BA63DB"/>
    <w:rsid w:val="00BA640F"/>
    <w:rsid w:val="00BA64FE"/>
    <w:rsid w:val="00BA7817"/>
    <w:rsid w:val="00BB0826"/>
    <w:rsid w:val="00BB0EDA"/>
    <w:rsid w:val="00BB45AB"/>
    <w:rsid w:val="00BB5C64"/>
    <w:rsid w:val="00BC4A25"/>
    <w:rsid w:val="00BC6FD1"/>
    <w:rsid w:val="00BD01AC"/>
    <w:rsid w:val="00BD0F10"/>
    <w:rsid w:val="00BD1041"/>
    <w:rsid w:val="00BD30C8"/>
    <w:rsid w:val="00BD43A7"/>
    <w:rsid w:val="00BE1330"/>
    <w:rsid w:val="00BE23EF"/>
    <w:rsid w:val="00BE3F4B"/>
    <w:rsid w:val="00BE5216"/>
    <w:rsid w:val="00BF143A"/>
    <w:rsid w:val="00BF1EB0"/>
    <w:rsid w:val="00BF3F44"/>
    <w:rsid w:val="00BF5337"/>
    <w:rsid w:val="00BF7132"/>
    <w:rsid w:val="00C00734"/>
    <w:rsid w:val="00C0164E"/>
    <w:rsid w:val="00C01C90"/>
    <w:rsid w:val="00C028E2"/>
    <w:rsid w:val="00C05EF7"/>
    <w:rsid w:val="00C06E0B"/>
    <w:rsid w:val="00C07A3E"/>
    <w:rsid w:val="00C12377"/>
    <w:rsid w:val="00C13414"/>
    <w:rsid w:val="00C1431D"/>
    <w:rsid w:val="00C1446B"/>
    <w:rsid w:val="00C162BC"/>
    <w:rsid w:val="00C16B0F"/>
    <w:rsid w:val="00C16C0E"/>
    <w:rsid w:val="00C16C1E"/>
    <w:rsid w:val="00C17189"/>
    <w:rsid w:val="00C21662"/>
    <w:rsid w:val="00C257A7"/>
    <w:rsid w:val="00C2588B"/>
    <w:rsid w:val="00C30494"/>
    <w:rsid w:val="00C349B4"/>
    <w:rsid w:val="00C3557A"/>
    <w:rsid w:val="00C35672"/>
    <w:rsid w:val="00C36602"/>
    <w:rsid w:val="00C379BC"/>
    <w:rsid w:val="00C37FA1"/>
    <w:rsid w:val="00C43505"/>
    <w:rsid w:val="00C476AB"/>
    <w:rsid w:val="00C476E1"/>
    <w:rsid w:val="00C47B33"/>
    <w:rsid w:val="00C533F0"/>
    <w:rsid w:val="00C561BB"/>
    <w:rsid w:val="00C57911"/>
    <w:rsid w:val="00C60BB4"/>
    <w:rsid w:val="00C629F9"/>
    <w:rsid w:val="00C65616"/>
    <w:rsid w:val="00C71821"/>
    <w:rsid w:val="00C736C3"/>
    <w:rsid w:val="00C75D19"/>
    <w:rsid w:val="00C76DBD"/>
    <w:rsid w:val="00C80313"/>
    <w:rsid w:val="00C81736"/>
    <w:rsid w:val="00C84C73"/>
    <w:rsid w:val="00C93D73"/>
    <w:rsid w:val="00C93E09"/>
    <w:rsid w:val="00CA3F1B"/>
    <w:rsid w:val="00CA697C"/>
    <w:rsid w:val="00CB077C"/>
    <w:rsid w:val="00CB3F59"/>
    <w:rsid w:val="00CB552F"/>
    <w:rsid w:val="00CB5B8E"/>
    <w:rsid w:val="00CC11A4"/>
    <w:rsid w:val="00CC26C0"/>
    <w:rsid w:val="00CD0B33"/>
    <w:rsid w:val="00CD256B"/>
    <w:rsid w:val="00CD273F"/>
    <w:rsid w:val="00CD4F75"/>
    <w:rsid w:val="00CD52F3"/>
    <w:rsid w:val="00CE0F34"/>
    <w:rsid w:val="00CE3366"/>
    <w:rsid w:val="00CF1450"/>
    <w:rsid w:val="00CF14FD"/>
    <w:rsid w:val="00CF2E0B"/>
    <w:rsid w:val="00CF2FCA"/>
    <w:rsid w:val="00CF4D72"/>
    <w:rsid w:val="00CF5534"/>
    <w:rsid w:val="00D00E28"/>
    <w:rsid w:val="00D012A8"/>
    <w:rsid w:val="00D047B6"/>
    <w:rsid w:val="00D04BC2"/>
    <w:rsid w:val="00D04FA2"/>
    <w:rsid w:val="00D06EBE"/>
    <w:rsid w:val="00D11F01"/>
    <w:rsid w:val="00D157D9"/>
    <w:rsid w:val="00D21B87"/>
    <w:rsid w:val="00D222BC"/>
    <w:rsid w:val="00D227D3"/>
    <w:rsid w:val="00D24F7C"/>
    <w:rsid w:val="00D25294"/>
    <w:rsid w:val="00D31332"/>
    <w:rsid w:val="00D31AD6"/>
    <w:rsid w:val="00D3366E"/>
    <w:rsid w:val="00D3385F"/>
    <w:rsid w:val="00D40BCC"/>
    <w:rsid w:val="00D42DF4"/>
    <w:rsid w:val="00D4562F"/>
    <w:rsid w:val="00D4683C"/>
    <w:rsid w:val="00D54FCB"/>
    <w:rsid w:val="00D55CEF"/>
    <w:rsid w:val="00D57246"/>
    <w:rsid w:val="00D57396"/>
    <w:rsid w:val="00D60A8B"/>
    <w:rsid w:val="00D60F28"/>
    <w:rsid w:val="00D650B1"/>
    <w:rsid w:val="00D654E2"/>
    <w:rsid w:val="00D65EF1"/>
    <w:rsid w:val="00D66F08"/>
    <w:rsid w:val="00D66F09"/>
    <w:rsid w:val="00D71F72"/>
    <w:rsid w:val="00D75B86"/>
    <w:rsid w:val="00D8085B"/>
    <w:rsid w:val="00D8314E"/>
    <w:rsid w:val="00D84B89"/>
    <w:rsid w:val="00D91699"/>
    <w:rsid w:val="00D91837"/>
    <w:rsid w:val="00D9312F"/>
    <w:rsid w:val="00DA176B"/>
    <w:rsid w:val="00DA5FBC"/>
    <w:rsid w:val="00DA6591"/>
    <w:rsid w:val="00DA7F5A"/>
    <w:rsid w:val="00DB2332"/>
    <w:rsid w:val="00DB3D71"/>
    <w:rsid w:val="00DB4C1E"/>
    <w:rsid w:val="00DB639D"/>
    <w:rsid w:val="00DB6495"/>
    <w:rsid w:val="00DB7153"/>
    <w:rsid w:val="00DC0DF1"/>
    <w:rsid w:val="00DC2587"/>
    <w:rsid w:val="00DC35C0"/>
    <w:rsid w:val="00DC5F33"/>
    <w:rsid w:val="00DD1213"/>
    <w:rsid w:val="00DD469C"/>
    <w:rsid w:val="00DD5D3B"/>
    <w:rsid w:val="00DE3237"/>
    <w:rsid w:val="00DE4A7D"/>
    <w:rsid w:val="00DF6FFF"/>
    <w:rsid w:val="00E06A55"/>
    <w:rsid w:val="00E12C74"/>
    <w:rsid w:val="00E153E7"/>
    <w:rsid w:val="00E1618F"/>
    <w:rsid w:val="00E16825"/>
    <w:rsid w:val="00E16EF3"/>
    <w:rsid w:val="00E21C54"/>
    <w:rsid w:val="00E2242E"/>
    <w:rsid w:val="00E22D0E"/>
    <w:rsid w:val="00E234F1"/>
    <w:rsid w:val="00E235B2"/>
    <w:rsid w:val="00E235E1"/>
    <w:rsid w:val="00E23DBA"/>
    <w:rsid w:val="00E250C8"/>
    <w:rsid w:val="00E31B59"/>
    <w:rsid w:val="00E329F4"/>
    <w:rsid w:val="00E34769"/>
    <w:rsid w:val="00E4010F"/>
    <w:rsid w:val="00E41EBB"/>
    <w:rsid w:val="00E434B1"/>
    <w:rsid w:val="00E44889"/>
    <w:rsid w:val="00E45E25"/>
    <w:rsid w:val="00E47884"/>
    <w:rsid w:val="00E50D70"/>
    <w:rsid w:val="00E5139F"/>
    <w:rsid w:val="00E525C3"/>
    <w:rsid w:val="00E545CB"/>
    <w:rsid w:val="00E550A4"/>
    <w:rsid w:val="00E558A3"/>
    <w:rsid w:val="00E5626C"/>
    <w:rsid w:val="00E5792C"/>
    <w:rsid w:val="00E57AFA"/>
    <w:rsid w:val="00E619EE"/>
    <w:rsid w:val="00E62152"/>
    <w:rsid w:val="00E622DB"/>
    <w:rsid w:val="00E6798B"/>
    <w:rsid w:val="00E70F9A"/>
    <w:rsid w:val="00E712AD"/>
    <w:rsid w:val="00E72083"/>
    <w:rsid w:val="00E800A1"/>
    <w:rsid w:val="00E80592"/>
    <w:rsid w:val="00E80695"/>
    <w:rsid w:val="00E83020"/>
    <w:rsid w:val="00E844A8"/>
    <w:rsid w:val="00E85A7A"/>
    <w:rsid w:val="00E8744A"/>
    <w:rsid w:val="00E87F59"/>
    <w:rsid w:val="00E90BC5"/>
    <w:rsid w:val="00E919E6"/>
    <w:rsid w:val="00E92D31"/>
    <w:rsid w:val="00E958AC"/>
    <w:rsid w:val="00EA0113"/>
    <w:rsid w:val="00EA0533"/>
    <w:rsid w:val="00EA3CD9"/>
    <w:rsid w:val="00EB17BE"/>
    <w:rsid w:val="00EB7588"/>
    <w:rsid w:val="00EB7B47"/>
    <w:rsid w:val="00EC0904"/>
    <w:rsid w:val="00EC0D11"/>
    <w:rsid w:val="00EC0E42"/>
    <w:rsid w:val="00EC10F2"/>
    <w:rsid w:val="00EC25A9"/>
    <w:rsid w:val="00EC57B8"/>
    <w:rsid w:val="00EC694F"/>
    <w:rsid w:val="00EC6A47"/>
    <w:rsid w:val="00EC7056"/>
    <w:rsid w:val="00ED076A"/>
    <w:rsid w:val="00ED1A2C"/>
    <w:rsid w:val="00ED3D19"/>
    <w:rsid w:val="00ED5B0C"/>
    <w:rsid w:val="00ED7275"/>
    <w:rsid w:val="00EE071C"/>
    <w:rsid w:val="00EE0D5B"/>
    <w:rsid w:val="00EE1C8C"/>
    <w:rsid w:val="00EE4FA1"/>
    <w:rsid w:val="00EE5C96"/>
    <w:rsid w:val="00EE6DFC"/>
    <w:rsid w:val="00EF0785"/>
    <w:rsid w:val="00EF1333"/>
    <w:rsid w:val="00EF2218"/>
    <w:rsid w:val="00EF2C66"/>
    <w:rsid w:val="00EF532A"/>
    <w:rsid w:val="00EF5D7C"/>
    <w:rsid w:val="00F02A6D"/>
    <w:rsid w:val="00F04574"/>
    <w:rsid w:val="00F06F5D"/>
    <w:rsid w:val="00F07674"/>
    <w:rsid w:val="00F1137D"/>
    <w:rsid w:val="00F11A5C"/>
    <w:rsid w:val="00F130D7"/>
    <w:rsid w:val="00F136CC"/>
    <w:rsid w:val="00F13932"/>
    <w:rsid w:val="00F13A97"/>
    <w:rsid w:val="00F142C4"/>
    <w:rsid w:val="00F148F1"/>
    <w:rsid w:val="00F21F61"/>
    <w:rsid w:val="00F22504"/>
    <w:rsid w:val="00F23366"/>
    <w:rsid w:val="00F23383"/>
    <w:rsid w:val="00F238CD"/>
    <w:rsid w:val="00F239C8"/>
    <w:rsid w:val="00F23AEA"/>
    <w:rsid w:val="00F263F0"/>
    <w:rsid w:val="00F273A2"/>
    <w:rsid w:val="00F300C7"/>
    <w:rsid w:val="00F30E92"/>
    <w:rsid w:val="00F3165B"/>
    <w:rsid w:val="00F3179E"/>
    <w:rsid w:val="00F33660"/>
    <w:rsid w:val="00F34CE8"/>
    <w:rsid w:val="00F3752B"/>
    <w:rsid w:val="00F40F88"/>
    <w:rsid w:val="00F42D22"/>
    <w:rsid w:val="00F42F22"/>
    <w:rsid w:val="00F431C1"/>
    <w:rsid w:val="00F474E1"/>
    <w:rsid w:val="00F518C6"/>
    <w:rsid w:val="00F52373"/>
    <w:rsid w:val="00F5511B"/>
    <w:rsid w:val="00F57D46"/>
    <w:rsid w:val="00F646E0"/>
    <w:rsid w:val="00F654FA"/>
    <w:rsid w:val="00F66194"/>
    <w:rsid w:val="00F70FE8"/>
    <w:rsid w:val="00F71204"/>
    <w:rsid w:val="00F74196"/>
    <w:rsid w:val="00F74C86"/>
    <w:rsid w:val="00F75025"/>
    <w:rsid w:val="00F777D8"/>
    <w:rsid w:val="00F803A0"/>
    <w:rsid w:val="00F806F2"/>
    <w:rsid w:val="00F80EEF"/>
    <w:rsid w:val="00F8290D"/>
    <w:rsid w:val="00F878BE"/>
    <w:rsid w:val="00F91846"/>
    <w:rsid w:val="00F92620"/>
    <w:rsid w:val="00F931A2"/>
    <w:rsid w:val="00F93AD1"/>
    <w:rsid w:val="00F95339"/>
    <w:rsid w:val="00FA1DFA"/>
    <w:rsid w:val="00FA2F56"/>
    <w:rsid w:val="00FA5B8B"/>
    <w:rsid w:val="00FB0710"/>
    <w:rsid w:val="00FB0ED9"/>
    <w:rsid w:val="00FB2530"/>
    <w:rsid w:val="00FB4AAF"/>
    <w:rsid w:val="00FC06DE"/>
    <w:rsid w:val="00FC6145"/>
    <w:rsid w:val="00FC74AF"/>
    <w:rsid w:val="00FD0DA9"/>
    <w:rsid w:val="00FD0DED"/>
    <w:rsid w:val="00FD0FDA"/>
    <w:rsid w:val="00FD28A2"/>
    <w:rsid w:val="00FD28F1"/>
    <w:rsid w:val="00FD2B98"/>
    <w:rsid w:val="00FD3555"/>
    <w:rsid w:val="00FD661A"/>
    <w:rsid w:val="00FE3280"/>
    <w:rsid w:val="00FE365D"/>
    <w:rsid w:val="00FE4439"/>
    <w:rsid w:val="00FE6EE4"/>
    <w:rsid w:val="00FE74B4"/>
    <w:rsid w:val="00FF2F5F"/>
    <w:rsid w:val="00FF5B65"/>
    <w:rsid w:val="00FF6D72"/>
    <w:rsid w:val="00FF77A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65F23"/>
  <w15:chartTrackingRefBased/>
  <w15:docId w15:val="{F3F1214B-6AAA-4456-91D2-0B11F48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9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rsid w:val="002A7D77"/>
    <w:pPr>
      <w:keepNext/>
      <w:pageBreakBefore/>
      <w:numPr>
        <w:numId w:val="27"/>
      </w:numPr>
      <w:tabs>
        <w:tab w:val="left" w:pos="1008"/>
      </w:tabs>
      <w:spacing w:before="360" w:line="360" w:lineRule="exact"/>
      <w:outlineLvl w:val="0"/>
    </w:pPr>
    <w:rPr>
      <w:rFonts w:cs="Arial"/>
      <w:b/>
      <w:bCs/>
      <w:color w:val="5F249F" w:themeColor="text2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5005FC"/>
    <w:pPr>
      <w:keepNext/>
      <w:numPr>
        <w:ilvl w:val="1"/>
        <w:numId w:val="27"/>
      </w:numPr>
      <w:tabs>
        <w:tab w:val="left" w:pos="1080"/>
      </w:tabs>
      <w:spacing w:before="240" w:after="60" w:line="360" w:lineRule="exact"/>
      <w:ind w:left="720" w:hanging="720"/>
      <w:outlineLvl w:val="1"/>
    </w:pPr>
    <w:rPr>
      <w:rFonts w:cs="Arial"/>
      <w:b/>
      <w:bCs/>
      <w:iCs/>
      <w:color w:val="5F249F" w:themeColor="text2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496F44"/>
    <w:pPr>
      <w:keepNext/>
      <w:numPr>
        <w:ilvl w:val="2"/>
        <w:numId w:val="27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27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pPr>
      <w:keepNext/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pPr>
      <w:numPr>
        <w:ilvl w:val="5"/>
        <w:numId w:val="27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2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A55606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601E22"/>
    <w:pPr>
      <w:spacing w:line="240" w:lineRule="auto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0">
    <w:name w:val="*Bullet #1 Double"/>
    <w:uiPriority w:val="1"/>
    <w:rsid w:val="00F42D22"/>
    <w:pPr>
      <w:numPr>
        <w:numId w:val="30"/>
      </w:numPr>
      <w:tabs>
        <w:tab w:val="clear" w:pos="0"/>
        <w:tab w:val="left" w:pos="288"/>
      </w:tabs>
      <w:ind w:left="288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0">
    <w:name w:val="*Bullet #1 Single"/>
    <w:basedOn w:val="Bullet1Double0"/>
    <w:uiPriority w:val="1"/>
    <w:qFormat/>
    <w:pPr>
      <w:spacing w:after="0"/>
    </w:pPr>
  </w:style>
  <w:style w:type="paragraph" w:customStyle="1" w:styleId="TableText10Bullet1Single">
    <w:name w:val="*Table Text 10 Bullet #1 Single"/>
    <w:uiPriority w:val="1"/>
    <w:pPr>
      <w:numPr>
        <w:numId w:val="55"/>
      </w:numPr>
      <w:tabs>
        <w:tab w:val="left" w:pos="216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288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0">
    <w:name w:val="*Bullet #2 Double"/>
    <w:uiPriority w:val="1"/>
    <w:rsid w:val="00F42D22"/>
    <w:pPr>
      <w:numPr>
        <w:numId w:val="31"/>
      </w:numPr>
      <w:tabs>
        <w:tab w:val="clear" w:pos="360"/>
        <w:tab w:val="left" w:pos="576"/>
      </w:tabs>
      <w:ind w:left="576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2Single0">
    <w:name w:val="*Bullet #2 Single"/>
    <w:basedOn w:val="Bullet2Double0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576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uiPriority w:val="1"/>
    <w:rsid w:val="0020176A"/>
    <w:pPr>
      <w:numPr>
        <w:numId w:val="32"/>
      </w:numPr>
      <w:tabs>
        <w:tab w:val="clear" w:pos="1080"/>
        <w:tab w:val="left" w:pos="864"/>
      </w:tabs>
      <w:ind w:left="864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3Single0">
    <w:name w:val="*Bullet #3 Single"/>
    <w:basedOn w:val="Bullet3Double"/>
    <w:uiPriority w:val="1"/>
    <w:pPr>
      <w:numPr>
        <w:numId w:val="33"/>
      </w:numPr>
      <w:tabs>
        <w:tab w:val="clear" w:pos="1080"/>
      </w:tabs>
      <w:spacing w:after="0"/>
      <w:ind w:left="864" w:hanging="288"/>
    </w:pPr>
  </w:style>
  <w:style w:type="paragraph" w:customStyle="1" w:styleId="Bullet3SubtextDouble0">
    <w:name w:val="*Bullet #3 Subtext Double"/>
    <w:basedOn w:val="BodyText"/>
    <w:uiPriority w:val="1"/>
    <w:pPr>
      <w:ind w:left="864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uiPriority w:val="1"/>
    <w:rsid w:val="0020176A"/>
    <w:pPr>
      <w:numPr>
        <w:numId w:val="34"/>
      </w:numPr>
      <w:tabs>
        <w:tab w:val="left" w:pos="1152"/>
      </w:tabs>
      <w:ind w:left="1152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4Single0">
    <w:name w:val="*Bullet #4 Single"/>
    <w:basedOn w:val="Bullet4Double0"/>
    <w:uiPriority w:val="1"/>
    <w:pPr>
      <w:numPr>
        <w:numId w:val="35"/>
      </w:numPr>
      <w:spacing w:after="0"/>
      <w:ind w:left="1152" w:hanging="288"/>
    </w:pPr>
  </w:style>
  <w:style w:type="paragraph" w:customStyle="1" w:styleId="Bullet4SubtextDouble">
    <w:name w:val="*Bullet #4 Subtext Double"/>
    <w:basedOn w:val="BodyText"/>
    <w:uiPriority w:val="1"/>
    <w:qFormat/>
    <w:pPr>
      <w:ind w:left="1170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  <w:ind w:left="1152"/>
    </w:pPr>
  </w:style>
  <w:style w:type="paragraph" w:customStyle="1" w:styleId="Bullet5Double0">
    <w:name w:val="*Bullet #5 Double"/>
    <w:uiPriority w:val="1"/>
    <w:pPr>
      <w:numPr>
        <w:numId w:val="36"/>
      </w:numPr>
      <w:tabs>
        <w:tab w:val="clear" w:pos="1800"/>
        <w:tab w:val="left" w:pos="1440"/>
      </w:tabs>
      <w:ind w:left="1440" w:hanging="288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Bullet5Single0">
    <w:name w:val="*Bullet #5 Single"/>
    <w:basedOn w:val="Bullet5Double0"/>
    <w:uiPriority w:val="1"/>
    <w:pPr>
      <w:numPr>
        <w:numId w:val="37"/>
      </w:numPr>
      <w:tabs>
        <w:tab w:val="clear" w:pos="1800"/>
      </w:tabs>
      <w:spacing w:after="0"/>
      <w:ind w:left="1440" w:hanging="288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F3A35"/>
    <w:pPr>
      <w:spacing w:before="120"/>
    </w:pPr>
    <w:rPr>
      <w:rFonts w:eastAsia="Times New Roman" w:cs="Arial"/>
      <w:b/>
      <w:color w:val="5F249F" w:themeColor="text2"/>
      <w:sz w:val="23"/>
      <w:szCs w:val="22"/>
    </w:rPr>
  </w:style>
  <w:style w:type="paragraph" w:customStyle="1" w:styleId="CalloutText">
    <w:name w:val="*CalloutText"/>
    <w:uiPriority w:val="1"/>
    <w:qFormat/>
    <w:rsid w:val="007139AB"/>
    <w:pPr>
      <w:spacing w:after="120" w:line="240" w:lineRule="exact"/>
    </w:pPr>
    <w:rPr>
      <w:rFonts w:ascii="Arial" w:eastAsia="PMingLiU" w:hAnsi="Arial" w:cs="Arial"/>
      <w:color w:val="FFFFFF" w:themeColor="background1"/>
      <w:sz w:val="20"/>
      <w:szCs w:val="20"/>
      <w:lang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rsid w:val="00F878BE"/>
    <w:pPr>
      <w:spacing w:before="9360" w:after="360" w:line="240" w:lineRule="auto"/>
      <w:ind w:left="2160"/>
    </w:pPr>
    <w:rPr>
      <w:b/>
      <w:color w:val="5F249F" w:themeColor="text2"/>
      <w:sz w:val="48"/>
      <w:szCs w:val="44"/>
    </w:rPr>
  </w:style>
  <w:style w:type="paragraph" w:customStyle="1" w:styleId="CoverText2">
    <w:name w:val="*Cover Text 2"/>
    <w:basedOn w:val="BodyText"/>
    <w:qFormat/>
    <w:rsid w:val="00F878BE"/>
    <w:pPr>
      <w:spacing w:before="120" w:line="240" w:lineRule="auto"/>
      <w:ind w:left="2160"/>
    </w:pPr>
    <w:rPr>
      <w:color w:val="5F249F" w:themeColor="text2"/>
      <w:sz w:val="40"/>
      <w:szCs w:val="24"/>
    </w:rPr>
  </w:style>
  <w:style w:type="paragraph" w:customStyle="1" w:styleId="CoverText3">
    <w:name w:val="*Cover Text 3"/>
    <w:basedOn w:val="CoverText2"/>
    <w:uiPriority w:val="1"/>
    <w:rsid w:val="00DB6495"/>
    <w:rPr>
      <w:rFonts w:cs="Arial"/>
      <w:color w:val="FFFFFF" w:themeColor="background1"/>
      <w:sz w:val="24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tabs>
        <w:tab w:val="num" w:pos="360"/>
      </w:tabs>
      <w:spacing w:after="120"/>
      <w:ind w:left="360" w:firstLine="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3"/>
      </w:numPr>
    </w:pPr>
  </w:style>
  <w:style w:type="paragraph" w:customStyle="1" w:styleId="Footer">
    <w:name w:val="*Footer"/>
    <w:basedOn w:val="Header"/>
    <w:uiPriority w:val="1"/>
    <w:qFormat/>
    <w:rsid w:val="00601E22"/>
    <w:pPr>
      <w:ind w:left="720"/>
      <w:jc w:val="center"/>
    </w:pPr>
  </w:style>
  <w:style w:type="paragraph" w:customStyle="1" w:styleId="FooterPage">
    <w:name w:val="*FooterPage"/>
    <w:basedOn w:val="Footer"/>
    <w:uiPriority w:val="1"/>
    <w:qFormat/>
    <w:pPr>
      <w:jc w:val="right"/>
    </w:pPr>
  </w:style>
  <w:style w:type="character" w:customStyle="1" w:styleId="FootnoteReference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pPr>
      <w:keepNext/>
      <w:keepLines/>
      <w:pageBreakBefore/>
      <w:spacing w:before="360"/>
      <w:outlineLvl w:val="0"/>
    </w:pPr>
    <w:rPr>
      <w:rFonts w:eastAsia="Times New Roman" w:cs="Arial"/>
      <w:caps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/>
      <w:caps w:val="0"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645BA"/>
    <w:pPr>
      <w:spacing w:line="440" w:lineRule="exact"/>
    </w:pPr>
    <w:rPr>
      <w:rFonts w:ascii="Arial Bold" w:hAnsi="Arial Bold"/>
      <w:b/>
      <w:caps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 w:val="0"/>
      <w:caps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2F63D3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rsid w:val="002F63D3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2F63D3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uiPriority w:val="1"/>
    <w:qFormat/>
    <w:rsid w:val="002F63D3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2F63D3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uiPriority w:val="1"/>
    <w:qFormat/>
    <w:rsid w:val="002F63D3"/>
    <w:pPr>
      <w:spacing w:after="120"/>
      <w:ind w:left="1843" w:hanging="992"/>
    </w:pPr>
  </w:style>
  <w:style w:type="paragraph" w:customStyle="1" w:styleId="Numbers4Single">
    <w:name w:val="*Numbers #4 Single"/>
    <w:basedOn w:val="Normal"/>
    <w:uiPriority w:val="1"/>
    <w:qFormat/>
    <w:rsid w:val="002F63D3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uiPriority w:val="1"/>
    <w:qFormat/>
    <w:rsid w:val="002F63D3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2F63D3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uiPriority w:val="1"/>
    <w:qFormat/>
    <w:rsid w:val="00427C8C"/>
    <w:pPr>
      <w:numPr>
        <w:ilvl w:val="4"/>
        <w:numId w:val="28"/>
      </w:numPr>
      <w:spacing w:after="120"/>
    </w:pPr>
  </w:style>
  <w:style w:type="paragraph" w:customStyle="1" w:styleId="NumbersAutoSingle">
    <w:name w:val="*Numbers (Auto) Single"/>
    <w:basedOn w:val="BodyText"/>
    <w:uiPriority w:val="1"/>
    <w:pPr>
      <w:numPr>
        <w:numId w:val="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3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4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4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496F44"/>
    <w:pPr>
      <w:numPr>
        <w:numId w:val="5"/>
      </w:numPr>
      <w:tabs>
        <w:tab w:val="clear" w:pos="432"/>
      </w:tabs>
      <w:spacing w:before="120"/>
      <w:ind w:left="1080" w:hanging="1080"/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D66F09"/>
    <w:pPr>
      <w:spacing w:before="60"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D66F09"/>
    <w:pPr>
      <w:spacing w:before="60"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4D1FD7"/>
    <w:pPr>
      <w:spacing w:before="60"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54"/>
      </w:numPr>
      <w:tabs>
        <w:tab w:val="left" w:pos="432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22E8C"/>
    <w:pPr>
      <w:numPr>
        <w:numId w:val="53"/>
      </w:numPr>
      <w:tabs>
        <w:tab w:val="clear" w:pos="432"/>
      </w:tabs>
      <w:spacing w:after="60"/>
      <w:ind w:left="432" w:hanging="216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4D1FD7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Bold0">
    <w:name w:val="~Alt Numbers Bold"/>
    <w:basedOn w:val="AltNumbers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lindParagraph0">
    <w:name w:val="~Blind Paragraph"/>
    <w:basedOn w:val="Normal"/>
    <w:uiPriority w:val="1"/>
    <w:rsid w:val="00AE146D"/>
    <w:pPr>
      <w:shd w:val="clear" w:color="auto" w:fill="00A3E1" w:themeFill="accent3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odyText0">
    <w:name w:val="~Body Text"/>
    <w:basedOn w:val="BodyText"/>
    <w:uiPriority w:val="1"/>
    <w:rsid w:val="00C60BB4"/>
    <w:pPr>
      <w:shd w:val="clear" w:color="auto" w:fill="D9D9D6"/>
    </w:pPr>
    <w:rPr>
      <w:color w:val="auto"/>
    </w:rPr>
  </w:style>
  <w:style w:type="paragraph" w:customStyle="1" w:styleId="BodyTextBold0">
    <w:name w:val="~Body Text Bold"/>
    <w:basedOn w:val="BodyTextBold"/>
    <w:uiPriority w:val="1"/>
    <w:rsid w:val="00AE146D"/>
    <w:pPr>
      <w:shd w:val="clear" w:color="auto" w:fill="00A3E1" w:themeFill="accent3"/>
    </w:pPr>
  </w:style>
  <w:style w:type="paragraph" w:customStyle="1" w:styleId="Bullet1Double">
    <w:name w:val="~Bullet #1 Double"/>
    <w:basedOn w:val="Bullet1Double0"/>
    <w:uiPriority w:val="1"/>
    <w:rsid w:val="00C60BB4"/>
    <w:pPr>
      <w:numPr>
        <w:numId w:val="48"/>
      </w:numPr>
      <w:shd w:val="clear" w:color="auto" w:fill="D9D9D6"/>
      <w:tabs>
        <w:tab w:val="clear" w:pos="288"/>
        <w:tab w:val="left" w:pos="360"/>
      </w:tabs>
      <w:spacing w:after="120" w:line="240" w:lineRule="auto"/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AE146D"/>
    <w:pPr>
      <w:numPr>
        <w:numId w:val="38"/>
      </w:numPr>
      <w:shd w:val="clear" w:color="auto" w:fill="00A3E1" w:themeFill="accent3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rsid w:val="00AE146D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qFormat/>
    <w:rsid w:val="00AE146D"/>
    <w:pPr>
      <w:spacing w:after="0"/>
      <w:ind w:left="216"/>
    </w:pPr>
  </w:style>
  <w:style w:type="paragraph" w:customStyle="1" w:styleId="Bullet2Double">
    <w:name w:val="~Bullet #2 Double"/>
    <w:basedOn w:val="Bullet2Double0"/>
    <w:uiPriority w:val="1"/>
    <w:rsid w:val="00C60BB4"/>
    <w:pPr>
      <w:numPr>
        <w:ilvl w:val="1"/>
        <w:numId w:val="48"/>
      </w:numPr>
      <w:shd w:val="clear" w:color="auto" w:fill="D9D9D6"/>
      <w:tabs>
        <w:tab w:val="clear" w:pos="576"/>
        <w:tab w:val="left" w:pos="432"/>
      </w:tabs>
      <w:spacing w:after="120" w:line="240" w:lineRule="auto"/>
    </w:pPr>
    <w:rPr>
      <w:color w:val="auto"/>
    </w:rPr>
  </w:style>
  <w:style w:type="paragraph" w:customStyle="1" w:styleId="Bullet2Single">
    <w:name w:val="~Bullet #2 Single"/>
    <w:basedOn w:val="Bullet2Single0"/>
    <w:uiPriority w:val="1"/>
    <w:rsid w:val="00AE146D"/>
    <w:pPr>
      <w:numPr>
        <w:numId w:val="39"/>
      </w:numPr>
      <w:shd w:val="clear" w:color="auto" w:fill="00A3E1" w:themeFill="accent3"/>
      <w:tabs>
        <w:tab w:val="left" w:pos="540"/>
      </w:tabs>
    </w:pPr>
  </w:style>
  <w:style w:type="paragraph" w:customStyle="1" w:styleId="Bullet2SubtextDouble">
    <w:name w:val="~Bullet #2 Subtext Double"/>
    <w:basedOn w:val="Bullet2SubtextDouble0"/>
    <w:uiPriority w:val="1"/>
    <w:rsid w:val="00AE146D"/>
    <w:pPr>
      <w:numPr>
        <w:numId w:val="4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rsid w:val="00AE146D"/>
    <w:pPr>
      <w:numPr>
        <w:numId w:val="4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C60BB4"/>
    <w:pPr>
      <w:numPr>
        <w:ilvl w:val="2"/>
        <w:numId w:val="48"/>
      </w:numPr>
      <w:shd w:val="clear" w:color="auto" w:fill="D9D9D6"/>
      <w:tabs>
        <w:tab w:val="clear" w:pos="864"/>
        <w:tab w:val="left" w:pos="1080"/>
      </w:tabs>
      <w:spacing w:after="120" w:line="240" w:lineRule="auto"/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AE146D"/>
    <w:pPr>
      <w:numPr>
        <w:numId w:val="42"/>
      </w:numPr>
      <w:shd w:val="clear" w:color="auto" w:fill="00A3E1" w:themeFill="accent3"/>
      <w:tabs>
        <w:tab w:val="clear" w:pos="864"/>
        <w:tab w:val="left" w:pos="90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rsid w:val="00AE146D"/>
    <w:pPr>
      <w:numPr>
        <w:numId w:val="4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rsid w:val="00AE146D"/>
    <w:pPr>
      <w:numPr>
        <w:numId w:val="4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rsid w:val="005005FC"/>
    <w:pPr>
      <w:numPr>
        <w:ilvl w:val="4"/>
        <w:numId w:val="48"/>
      </w:numPr>
      <w:shd w:val="clear" w:color="auto" w:fill="D9D9D6"/>
      <w:tabs>
        <w:tab w:val="left" w:pos="1440"/>
      </w:tabs>
      <w:spacing w:after="120" w:line="240" w:lineRule="auto"/>
    </w:pPr>
    <w:rPr>
      <w:rFonts w:ascii="Arial" w:eastAsia="PMingLiU" w:hAnsi="Arial" w:cs="Times New Roman"/>
      <w:sz w:val="20"/>
      <w:szCs w:val="20"/>
      <w:lang w:bidi="ar-DZ"/>
    </w:rPr>
  </w:style>
  <w:style w:type="paragraph" w:customStyle="1" w:styleId="Bullet4Single">
    <w:name w:val="~Bullet #4 Single"/>
    <w:basedOn w:val="Bullet4Single0"/>
    <w:uiPriority w:val="1"/>
    <w:rsid w:val="00AE146D"/>
    <w:pPr>
      <w:numPr>
        <w:numId w:val="44"/>
      </w:numPr>
      <w:shd w:val="clear" w:color="auto" w:fill="00A3E1" w:themeFill="accent3"/>
      <w:tabs>
        <w:tab w:val="left" w:pos="1350"/>
      </w:tabs>
    </w:pPr>
  </w:style>
  <w:style w:type="paragraph" w:customStyle="1" w:styleId="Bullet4SubtextSingle0">
    <w:name w:val="~Bullet #4 Subtext Single"/>
    <w:basedOn w:val="Bullet3SubtextSingle"/>
    <w:uiPriority w:val="1"/>
    <w:qFormat/>
    <w:rsid w:val="00AE146D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qFormat/>
    <w:rsid w:val="00AE146D"/>
    <w:pPr>
      <w:spacing w:after="120"/>
    </w:pPr>
  </w:style>
  <w:style w:type="paragraph" w:customStyle="1" w:styleId="Bullet5Double">
    <w:name w:val="~Bullet #5 Double"/>
    <w:basedOn w:val="Bullet5Double0"/>
    <w:uiPriority w:val="1"/>
    <w:rsid w:val="005005FC"/>
    <w:pPr>
      <w:numPr>
        <w:numId w:val="45"/>
      </w:numPr>
      <w:shd w:val="clear" w:color="auto" w:fill="D9D9D6"/>
      <w:tabs>
        <w:tab w:val="clear" w:pos="1440"/>
        <w:tab w:val="left" w:pos="1800"/>
      </w:tabs>
      <w:spacing w:after="120" w:line="240" w:lineRule="auto"/>
      <w:ind w:left="1987"/>
    </w:pPr>
    <w:rPr>
      <w:color w:val="auto"/>
      <w:sz w:val="20"/>
    </w:rPr>
  </w:style>
  <w:style w:type="paragraph" w:customStyle="1" w:styleId="Bullet5Single">
    <w:name w:val="~Bullet #5 Single"/>
    <w:basedOn w:val="Bullet5Single0"/>
    <w:uiPriority w:val="1"/>
    <w:rsid w:val="00C60BB4"/>
    <w:pPr>
      <w:numPr>
        <w:numId w:val="46"/>
      </w:numPr>
      <w:shd w:val="clear" w:color="auto" w:fill="D9D9D6"/>
      <w:tabs>
        <w:tab w:val="clear" w:pos="1440"/>
        <w:tab w:val="left" w:pos="1710"/>
      </w:tabs>
    </w:pPr>
  </w:style>
  <w:style w:type="paragraph" w:customStyle="1" w:styleId="Bullet5SubtextSingle0">
    <w:name w:val="~Bullet #5 Subtext Single"/>
    <w:basedOn w:val="Bullet4SubtextSingle0"/>
    <w:uiPriority w:val="1"/>
    <w:qFormat/>
    <w:rsid w:val="00AE146D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qFormat/>
    <w:rsid w:val="00AE146D"/>
    <w:pPr>
      <w:spacing w:after="120"/>
    </w:pPr>
  </w:style>
  <w:style w:type="paragraph" w:customStyle="1" w:styleId="BulletSubnumber">
    <w:name w:val="~Bullet Subnumber"/>
    <w:basedOn w:val="BulletSubnumber0"/>
    <w:uiPriority w:val="1"/>
    <w:rsid w:val="00AE146D"/>
    <w:pPr>
      <w:numPr>
        <w:numId w:val="50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qFormat/>
    <w:rsid w:val="00AE146D"/>
    <w:pPr>
      <w:jc w:val="center"/>
    </w:pPr>
  </w:style>
  <w:style w:type="paragraph" w:customStyle="1" w:styleId="Heading11">
    <w:name w:val="~Heading 1"/>
    <w:basedOn w:val="Heading10"/>
    <w:next w:val="BodyText0"/>
    <w:uiPriority w:val="1"/>
    <w:rsid w:val="00AE146D"/>
  </w:style>
  <w:style w:type="paragraph" w:customStyle="1" w:styleId="Heading21">
    <w:name w:val="~Heading 2"/>
    <w:basedOn w:val="Heading20"/>
    <w:next w:val="BodyText0"/>
    <w:uiPriority w:val="1"/>
    <w:rsid w:val="000473B1"/>
    <w:rPr>
      <w:color w:val="7030A0"/>
    </w:rPr>
  </w:style>
  <w:style w:type="paragraph" w:customStyle="1" w:styleId="Heading31">
    <w:name w:val="~Heading 3"/>
    <w:basedOn w:val="Heading30"/>
    <w:next w:val="BodyText0"/>
    <w:uiPriority w:val="1"/>
    <w:rsid w:val="00AE146D"/>
  </w:style>
  <w:style w:type="paragraph" w:customStyle="1" w:styleId="Heading41">
    <w:name w:val="~Heading 4"/>
    <w:basedOn w:val="Heading40"/>
    <w:next w:val="BodyText0"/>
    <w:uiPriority w:val="1"/>
    <w:rsid w:val="00AE146D"/>
  </w:style>
  <w:style w:type="paragraph" w:customStyle="1" w:styleId="Heading51">
    <w:name w:val="~Heading 5"/>
    <w:basedOn w:val="Heading50"/>
    <w:next w:val="BodyText0"/>
    <w:uiPriority w:val="1"/>
    <w:rsid w:val="00AE146D"/>
  </w:style>
  <w:style w:type="paragraph" w:customStyle="1" w:styleId="Heading61">
    <w:name w:val="~Heading 6"/>
    <w:basedOn w:val="Heading60"/>
    <w:next w:val="BodyText0"/>
    <w:uiPriority w:val="1"/>
    <w:rsid w:val="00AE146D"/>
  </w:style>
  <w:style w:type="paragraph" w:customStyle="1" w:styleId="HeadingManual10">
    <w:name w:val="~Heading Manual#1"/>
    <w:basedOn w:val="HeadingManual1"/>
    <w:next w:val="BodyText0"/>
    <w:uiPriority w:val="1"/>
    <w:rsid w:val="00AE146D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rsid w:val="00AE146D"/>
  </w:style>
  <w:style w:type="paragraph" w:customStyle="1" w:styleId="HeadingManual30">
    <w:name w:val="~Heading Manual#3"/>
    <w:basedOn w:val="HeadingManual3"/>
    <w:next w:val="BodyText0"/>
    <w:uiPriority w:val="1"/>
    <w:rsid w:val="00AE146D"/>
  </w:style>
  <w:style w:type="paragraph" w:customStyle="1" w:styleId="HeadingManual40">
    <w:name w:val="~Heading Manual#4"/>
    <w:basedOn w:val="HeadingManual4"/>
    <w:next w:val="BodyText0"/>
    <w:uiPriority w:val="1"/>
    <w:rsid w:val="00AE146D"/>
  </w:style>
  <w:style w:type="paragraph" w:customStyle="1" w:styleId="HeadingManual50">
    <w:name w:val="~Heading Manual#5"/>
    <w:basedOn w:val="HeadingManual5"/>
    <w:next w:val="BodyText0"/>
    <w:uiPriority w:val="1"/>
    <w:rsid w:val="00AE146D"/>
  </w:style>
  <w:style w:type="paragraph" w:customStyle="1" w:styleId="HeadingManual60">
    <w:name w:val="~Heading Manual#6"/>
    <w:basedOn w:val="HeadingManual6"/>
    <w:next w:val="BodyText0"/>
    <w:uiPriority w:val="1"/>
    <w:rsid w:val="00AE146D"/>
    <w:pPr>
      <w:ind w:left="1800" w:hanging="1800"/>
    </w:pPr>
  </w:style>
  <w:style w:type="paragraph" w:customStyle="1" w:styleId="InfoText0">
    <w:name w:val="~Info Text"/>
    <w:basedOn w:val="InfoText"/>
    <w:uiPriority w:val="1"/>
    <w:rsid w:val="00AE146D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rsid w:val="00C60BB4"/>
    <w:pPr>
      <w:shd w:val="clear" w:color="auto" w:fill="D9D9D6"/>
    </w:pPr>
  </w:style>
  <w:style w:type="paragraph" w:customStyle="1" w:styleId="Numbers0">
    <w:name w:val="~Numbers"/>
    <w:basedOn w:val="Numbers1Single0"/>
    <w:uiPriority w:val="1"/>
    <w:qFormat/>
    <w:rsid w:val="00AE146D"/>
  </w:style>
  <w:style w:type="paragraph" w:customStyle="1" w:styleId="Numbers1Double0">
    <w:name w:val="~Numbers #1 Double"/>
    <w:basedOn w:val="Numbers1Double"/>
    <w:uiPriority w:val="1"/>
    <w:qFormat/>
    <w:rsid w:val="00C60BB4"/>
    <w:pPr>
      <w:shd w:val="clear" w:color="auto" w:fill="D9D9D6"/>
    </w:pPr>
  </w:style>
  <w:style w:type="paragraph" w:customStyle="1" w:styleId="Numbers2Double0">
    <w:name w:val="~Numbers #2 Double"/>
    <w:basedOn w:val="Numbers2Double"/>
    <w:uiPriority w:val="1"/>
    <w:qFormat/>
    <w:rsid w:val="00C60BB4"/>
    <w:pPr>
      <w:shd w:val="clear" w:color="auto" w:fill="D9D9D6"/>
    </w:pPr>
  </w:style>
  <w:style w:type="paragraph" w:customStyle="1" w:styleId="Numbers2Single0">
    <w:name w:val="~Numbers #2 Single"/>
    <w:basedOn w:val="Numbers2Single"/>
    <w:uiPriority w:val="1"/>
    <w:qFormat/>
    <w:rsid w:val="00C60BB4"/>
    <w:pPr>
      <w:shd w:val="clear" w:color="auto" w:fill="D9D9D6"/>
    </w:pPr>
  </w:style>
  <w:style w:type="paragraph" w:customStyle="1" w:styleId="Numbers3Double0">
    <w:name w:val="~Numbers #3 Double"/>
    <w:basedOn w:val="Numbers3Double"/>
    <w:uiPriority w:val="1"/>
    <w:qFormat/>
    <w:rsid w:val="00AE146D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qFormat/>
    <w:rsid w:val="00321C24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qFormat/>
    <w:rsid w:val="00C60BB4"/>
    <w:pPr>
      <w:shd w:val="clear" w:color="auto" w:fill="D9D9D6"/>
    </w:pPr>
  </w:style>
  <w:style w:type="paragraph" w:customStyle="1" w:styleId="Numbers4Single0">
    <w:name w:val="~Numbers #4 Single"/>
    <w:basedOn w:val="Numbers4Single"/>
    <w:uiPriority w:val="1"/>
    <w:qFormat/>
    <w:rsid w:val="000376F2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Single0"/>
    <w:uiPriority w:val="1"/>
    <w:qFormat/>
    <w:rsid w:val="00C60BB4"/>
    <w:pPr>
      <w:spacing w:after="120"/>
      <w:ind w:left="3269" w:hanging="994"/>
    </w:pPr>
  </w:style>
  <w:style w:type="paragraph" w:customStyle="1" w:styleId="Numbers5Single0">
    <w:name w:val="~Numbers #5 Single"/>
    <w:basedOn w:val="Numbers5Single"/>
    <w:uiPriority w:val="1"/>
    <w:qFormat/>
    <w:rsid w:val="00C60BB4"/>
    <w:pPr>
      <w:shd w:val="clear" w:color="auto" w:fill="D9D9D6"/>
    </w:pPr>
  </w:style>
  <w:style w:type="paragraph" w:customStyle="1" w:styleId="NumbersAuto">
    <w:name w:val="~Numbers (Auto)"/>
    <w:basedOn w:val="NumbersAutoSingle"/>
    <w:uiPriority w:val="1"/>
    <w:rsid w:val="00C60BB4"/>
    <w:pPr>
      <w:numPr>
        <w:numId w:val="52"/>
      </w:numPr>
      <w:shd w:val="clear" w:color="auto" w:fill="D9D9D6"/>
    </w:pPr>
  </w:style>
  <w:style w:type="paragraph" w:customStyle="1" w:styleId="NumbersAutoBold0">
    <w:name w:val="~Numbers (Auto) Bold"/>
    <w:basedOn w:val="NumbersAutoBoldDouble"/>
    <w:uiPriority w:val="1"/>
    <w:rsid w:val="00C60BB4"/>
    <w:pPr>
      <w:numPr>
        <w:numId w:val="51"/>
      </w:numPr>
      <w:shd w:val="clear" w:color="auto" w:fill="D9D9D6"/>
    </w:pPr>
  </w:style>
  <w:style w:type="paragraph" w:customStyle="1" w:styleId="NumbersAutoDouble1">
    <w:name w:val="~Numbers (Auto) Double"/>
    <w:basedOn w:val="NumbersAuto"/>
    <w:uiPriority w:val="1"/>
    <w:rsid w:val="00C60BB4"/>
    <w:pPr>
      <w:spacing w:after="120"/>
    </w:pPr>
  </w:style>
  <w:style w:type="paragraph" w:customStyle="1" w:styleId="NumbersBold0">
    <w:name w:val="~Numbers Bold"/>
    <w:basedOn w:val="NumbersBold"/>
    <w:uiPriority w:val="1"/>
    <w:rsid w:val="00AE146D"/>
    <w:pPr>
      <w:shd w:val="clear" w:color="auto" w:fill="00A3E1" w:themeFill="accent3"/>
    </w:pPr>
  </w:style>
  <w:style w:type="paragraph" w:customStyle="1" w:styleId="NumbersDouble0">
    <w:name w:val="~Numbers Double"/>
    <w:basedOn w:val="Numbers1Double0"/>
    <w:uiPriority w:val="1"/>
    <w:rsid w:val="00AE146D"/>
  </w:style>
  <w:style w:type="paragraph" w:customStyle="1" w:styleId="Subheading0">
    <w:name w:val="~Subheading"/>
    <w:basedOn w:val="Subheading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0">
    <w:name w:val="~Table Text 10 Bold"/>
    <w:basedOn w:val="TableText10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rsid w:val="00AE146D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rsid w:val="00AE146D"/>
    <w:rPr>
      <w:sz w:val="22"/>
    </w:rPr>
  </w:style>
  <w:style w:type="paragraph" w:customStyle="1" w:styleId="TableHeading80">
    <w:name w:val="~Table Heading 8"/>
    <w:basedOn w:val="TableHeading100"/>
    <w:uiPriority w:val="1"/>
    <w:rsid w:val="00AE146D"/>
    <w:rPr>
      <w:sz w:val="16"/>
    </w:rPr>
  </w:style>
  <w:style w:type="paragraph" w:customStyle="1" w:styleId="TableHeading90">
    <w:name w:val="~Table Heading 9"/>
    <w:basedOn w:val="TableHeading100"/>
    <w:uiPriority w:val="1"/>
    <w:qFormat/>
    <w:rsid w:val="00AE146D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Double0">
    <w:name w:val="~Table Text 10 Bold Double"/>
    <w:basedOn w:val="TableText10BoldDouble"/>
    <w:uiPriority w:val="1"/>
    <w:rsid w:val="00AE146D"/>
    <w:pPr>
      <w:shd w:val="clear" w:color="auto" w:fill="00A3E1" w:themeFill="accent3"/>
    </w:pPr>
  </w:style>
  <w:style w:type="paragraph" w:customStyle="1" w:styleId="TableText10BoldSingle0">
    <w:name w:val="~Table Text 10 Bold Single"/>
    <w:basedOn w:val="TableText10BoldSingle"/>
    <w:uiPriority w:val="1"/>
    <w:rsid w:val="00AE146D"/>
    <w:pPr>
      <w:shd w:val="clear" w:color="auto" w:fill="00A3E1" w:themeFill="accent3"/>
    </w:pPr>
  </w:style>
  <w:style w:type="paragraph" w:customStyle="1" w:styleId="TableText10Bullet1Double0">
    <w:name w:val="~Table Text 10 Bullet #1 Double"/>
    <w:basedOn w:val="TableText10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1Single0">
    <w:name w:val="~Table Text 10 Bullet #1 Single"/>
    <w:basedOn w:val="TableText10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2Double0">
    <w:name w:val="~Table Text 10 Bullet #2 Double"/>
    <w:basedOn w:val="TableText10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0Bullet2Single0">
    <w:name w:val="~Table Text 10 Bullet #2 Single"/>
    <w:basedOn w:val="TableText10Bullet2Single"/>
    <w:uiPriority w:val="1"/>
    <w:qFormat/>
    <w:rsid w:val="00AE146D"/>
    <w:pPr>
      <w:shd w:val="clear" w:color="auto" w:fill="00A3E1" w:themeFill="accent3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Bullet3Single0">
    <w:name w:val="~Table Text 10 Bullet #3 Single"/>
    <w:basedOn w:val="TableText10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Double0">
    <w:name w:val="~Table Text 10 Double"/>
    <w:basedOn w:val="TableText10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rsid w:val="00AE146D"/>
    <w:pPr>
      <w:shd w:val="clear" w:color="auto" w:fill="00A3E1" w:themeFill="accent3"/>
    </w:pPr>
  </w:style>
  <w:style w:type="paragraph" w:customStyle="1" w:styleId="TableText11BoldSingle0">
    <w:name w:val="~Table Text 11 Bold Single"/>
    <w:basedOn w:val="TableText11BoldSingle"/>
    <w:uiPriority w:val="1"/>
    <w:rsid w:val="00AE146D"/>
    <w:pPr>
      <w:shd w:val="clear" w:color="auto" w:fill="00A3E1" w:themeFill="accent3"/>
    </w:pPr>
  </w:style>
  <w:style w:type="paragraph" w:customStyle="1" w:styleId="TableText11Bullet1Double0">
    <w:name w:val="~Table Text 11 Bullet #1 Double"/>
    <w:basedOn w:val="TableText11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1Single0">
    <w:name w:val="~Table Text 11 Bullet #1 Single"/>
    <w:basedOn w:val="TableText11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2Double0">
    <w:name w:val="~Table Text 11 Bullet #2 Double"/>
    <w:basedOn w:val="TableText11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1Bullet2Single0">
    <w:name w:val="~Table Text 11 Bullet #2 Single"/>
    <w:basedOn w:val="TableText11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11Bullet3Double0">
    <w:name w:val="~Table Text 11 Bullet #3 Double"/>
    <w:basedOn w:val="TableText11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Bullet3Single0">
    <w:name w:val="~Table Text 11 Bullet #3 Single"/>
    <w:basedOn w:val="TableText11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Double0">
    <w:name w:val="~Table Text 11 Double"/>
    <w:basedOn w:val="TableText11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rsid w:val="00AE146D"/>
    <w:pPr>
      <w:shd w:val="clear" w:color="auto" w:fill="00A3E1" w:themeFill="accent3"/>
    </w:pPr>
  </w:style>
  <w:style w:type="paragraph" w:customStyle="1" w:styleId="TableText8BoldSingle0">
    <w:name w:val="~Table Text 8 Bold Single"/>
    <w:basedOn w:val="TableText8BoldSingle"/>
    <w:uiPriority w:val="1"/>
    <w:rsid w:val="00AE146D"/>
    <w:pPr>
      <w:shd w:val="clear" w:color="auto" w:fill="00A3E1" w:themeFill="accent3"/>
    </w:pPr>
  </w:style>
  <w:style w:type="paragraph" w:customStyle="1" w:styleId="TableText8Bullet1Double0">
    <w:name w:val="~Table Text 8 Bullet #1 Doub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1Single0">
    <w:name w:val="~Table Text 8 Bullet #1 Sing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2Double0">
    <w:name w:val="~Table Text 8 Bullet #2 Double"/>
    <w:basedOn w:val="TableText8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8Bullet2Single0">
    <w:name w:val="~Table Text 8 Bullet #2 Single"/>
    <w:basedOn w:val="TableText8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8Bullet3Double0">
    <w:name w:val="~Table Text 8 Bullet #3 Double"/>
    <w:basedOn w:val="TableText8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Bullet3Single0">
    <w:name w:val="~Table Text 8 Bullet #3 Single"/>
    <w:basedOn w:val="TableText8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Double0">
    <w:name w:val="~Table Text 8 Double"/>
    <w:basedOn w:val="TableText8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qFormat/>
    <w:rsid w:val="00AE146D"/>
    <w:pPr>
      <w:shd w:val="clear" w:color="auto" w:fill="00A3E1" w:themeFill="accent3"/>
    </w:pPr>
  </w:style>
  <w:style w:type="paragraph" w:customStyle="1" w:styleId="TableText9BoldDouble0">
    <w:name w:val="~Table Text 9 Bold Double"/>
    <w:basedOn w:val="TableText9BoldDouble"/>
    <w:uiPriority w:val="1"/>
    <w:qFormat/>
    <w:rsid w:val="00AE146D"/>
    <w:pPr>
      <w:shd w:val="clear" w:color="auto" w:fill="00A3E1" w:themeFill="accent3"/>
    </w:pPr>
  </w:style>
  <w:style w:type="paragraph" w:customStyle="1" w:styleId="TableText9BoldSingle0">
    <w:name w:val="~Table Text 9 Bold Single"/>
    <w:basedOn w:val="TableText9BoldSingle"/>
    <w:uiPriority w:val="1"/>
    <w:qFormat/>
    <w:rsid w:val="00AE146D"/>
    <w:pPr>
      <w:shd w:val="clear" w:color="auto" w:fill="00A3E1" w:themeFill="accent3"/>
    </w:pPr>
  </w:style>
  <w:style w:type="paragraph" w:customStyle="1" w:styleId="TableText9Bullet1Double0">
    <w:name w:val="~Table Text 9 Bullet #1 Double"/>
    <w:basedOn w:val="TableText9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1Single0">
    <w:name w:val="~Table Text 9 Bullet #1 Single"/>
    <w:basedOn w:val="TableText9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2Double0">
    <w:name w:val="~Table Text 9 Bullet #2 Double"/>
    <w:basedOn w:val="TableText9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9Bullet2Single0">
    <w:name w:val="~Table Text 9 Bullet #2 Single"/>
    <w:basedOn w:val="TableText9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9Bullet3Double0">
    <w:name w:val="~Table Text 9 Bullet #3 Double"/>
    <w:basedOn w:val="TableText9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Bullet3Single0">
    <w:name w:val="~Table Text 9 Bullet #3 Single"/>
    <w:basedOn w:val="TableText9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Double0">
    <w:name w:val="~Table Text 9 Double"/>
    <w:basedOn w:val="TableText9Double"/>
    <w:uiPriority w:val="1"/>
    <w:qFormat/>
    <w:rsid w:val="00AE146D"/>
    <w:pPr>
      <w:shd w:val="clear" w:color="auto" w:fill="00A3E1" w:themeFill="accent3"/>
    </w:pPr>
  </w:style>
  <w:style w:type="paragraph" w:customStyle="1" w:styleId="TableText9Single0">
    <w:name w:val="~Table Text 9 Single"/>
    <w:basedOn w:val="TableText9Single"/>
    <w:uiPriority w:val="1"/>
    <w:qFormat/>
    <w:rsid w:val="00AE146D"/>
    <w:pPr>
      <w:shd w:val="clear" w:color="auto" w:fill="00A3E1" w:themeFill="accent3"/>
    </w:pPr>
  </w:style>
  <w:style w:type="paragraph" w:customStyle="1" w:styleId="TableFigureCaption0">
    <w:name w:val="~Table/Figure Caption"/>
    <w:basedOn w:val="TableFigureCaption"/>
    <w:uiPriority w:val="1"/>
    <w:rsid w:val="00AE146D"/>
    <w:pPr>
      <w:shd w:val="clear" w:color="auto" w:fill="00A3E1" w:themeFill="accent3"/>
    </w:pPr>
  </w:style>
  <w:style w:type="numbering" w:styleId="111111">
    <w:name w:val="Outline List 2"/>
    <w:basedOn w:val="NoList"/>
    <w:uiPriority w:val="99"/>
    <w:semiHidden/>
    <w:unhideWhenUsed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2A7D77"/>
    <w:rPr>
      <w:rFonts w:ascii="Arial" w:eastAsia="PMingLiU" w:hAnsi="Arial" w:cs="Arial"/>
      <w:b/>
      <w:bCs/>
      <w:color w:val="5F249F" w:themeColor="text2"/>
      <w:kern w:val="32"/>
      <w:sz w:val="36"/>
      <w:szCs w:val="32"/>
      <w:lang w:bidi="ar-DZ"/>
    </w:rPr>
  </w:style>
  <w:style w:type="character" w:customStyle="1" w:styleId="Heading2Char">
    <w:name w:val="Heading 2 Char"/>
    <w:basedOn w:val="DefaultParagraphFont"/>
    <w:link w:val="Heading2"/>
    <w:rsid w:val="005005FC"/>
    <w:rPr>
      <w:rFonts w:ascii="Arial" w:eastAsia="PMingLiU" w:hAnsi="Arial" w:cs="Arial"/>
      <w:b/>
      <w:bCs/>
      <w:iCs/>
      <w:color w:val="5F249F" w:themeColor="text2"/>
      <w:sz w:val="32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rsid w:val="00496F44"/>
    <w:rPr>
      <w:rFonts w:ascii="Arial" w:eastAsia="PMingLiU" w:hAnsi="Arial" w:cs="Arial"/>
      <w:b/>
      <w:bCs/>
      <w:sz w:val="28"/>
      <w:szCs w:val="26"/>
      <w:lang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bidi="ar-DZ"/>
    </w:rPr>
  </w:style>
  <w:style w:type="character" w:customStyle="1" w:styleId="Heading5Char">
    <w:name w:val="Heading 5 Char"/>
    <w:basedOn w:val="DefaultParagraphFont"/>
    <w:link w:val="Heading5"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3666A" w:themeColor="accent1" w:shadow="1" w:frame="1"/>
        <w:left w:val="single" w:sz="2" w:space="10" w:color="63666A" w:themeColor="accent1" w:shadow="1" w:frame="1"/>
        <w:bottom w:val="single" w:sz="2" w:space="10" w:color="63666A" w:themeColor="accent1" w:shadow="1" w:frame="1"/>
        <w:right w:val="single" w:sz="2" w:space="10" w:color="63666A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63666A" w:themeColor="accent1"/>
    </w:rPr>
  </w:style>
  <w:style w:type="paragraph" w:styleId="BodyText1">
    <w:name w:val="Body Text"/>
    <w:basedOn w:val="Normal"/>
    <w:link w:val="BodyTextChar"/>
    <w:unhideWhenUsed/>
    <w:rsid w:val="00C028E2"/>
    <w:pPr>
      <w:spacing w:after="120" w:line="260" w:lineRule="exact"/>
    </w:pPr>
  </w:style>
  <w:style w:type="character" w:customStyle="1" w:styleId="BodyTextChar">
    <w:name w:val="Body Text Char"/>
    <w:basedOn w:val="DefaultParagraphFont"/>
    <w:link w:val="BodyText1"/>
    <w:rsid w:val="00C028E2"/>
    <w:rPr>
      <w:rFonts w:ascii="Arial" w:eastAsia="PMingLiU" w:hAnsi="Arial" w:cs="Times New Roman"/>
      <w:color w:val="000000"/>
      <w:szCs w:val="20"/>
      <w:lang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</w:rPr>
      <w:tblPr/>
      <w:tcPr>
        <w:shd w:val="clear" w:color="auto" w:fill="BFC1C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1C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</w:rPr>
      <w:tblPr/>
      <w:tcPr>
        <w:shd w:val="clear" w:color="auto" w:fill="8D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</w:rPr>
      <w:tblPr/>
      <w:tcPr>
        <w:shd w:val="clear" w:color="auto" w:fill="61EE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EE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</w:rPr>
      <w:tblPr/>
      <w:tcPr>
        <w:shd w:val="clear" w:color="auto" w:fill="C3E6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6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</w:rPr>
      <w:tblPr/>
      <w:tcPr>
        <w:shd w:val="clear" w:color="auto" w:fill="F7D6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6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35D" w:themeFill="accent4" w:themeFillShade="CC"/>
      </w:tcPr>
    </w:tblStylePr>
    <w:tblStylePr w:type="lastRow">
      <w:rPr>
        <w:b/>
        <w:bCs/>
        <w:color w:val="0053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4" w:themeFill="accent3" w:themeFillShade="CC"/>
      </w:tcPr>
    </w:tblStylePr>
    <w:tblStylePr w:type="lastRow">
      <w:rPr>
        <w:b/>
        <w:bCs/>
        <w:color w:val="0081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9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7E12" w:themeFill="accent6" w:themeFillShade="CC"/>
      </w:tcPr>
    </w:tblStylePr>
    <w:tblStylePr w:type="lastRow">
      <w:rPr>
        <w:b/>
        <w:bCs/>
        <w:color w:val="D37E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A036" w:themeFill="accent5" w:themeFillShade="CC"/>
      </w:tcPr>
    </w:tblStylePr>
    <w:tblStylePr w:type="lastRow">
      <w:rPr>
        <w:b/>
        <w:bCs/>
        <w:color w:val="54A0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3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3F" w:themeColor="accent1" w:themeShade="99"/>
          <w:insideV w:val="nil"/>
        </w:tcBorders>
        <w:shd w:val="clear" w:color="auto" w:fill="3B3D3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D3F" w:themeFill="accent1" w:themeFillShade="99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0B2B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975" w:themeColor="accent4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7" w:themeColor="accent3" w:themeShade="99"/>
          <w:insideV w:val="nil"/>
        </w:tcBorders>
        <w:shd w:val="clear" w:color="auto" w:fill="0061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7" w:themeFill="accent3" w:themeFillShade="99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3E1" w:themeColor="accent3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46" w:themeColor="accent4" w:themeShade="99"/>
          <w:insideV w:val="nil"/>
        </w:tcBorders>
        <w:shd w:val="clear" w:color="auto" w:fill="003E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46" w:themeFill="accent4" w:themeFillShade="99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3BEA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9B33" w:themeColor="accent6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78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7828" w:themeColor="accent5" w:themeShade="99"/>
          <w:insideV w:val="nil"/>
        </w:tcBorders>
        <w:shd w:val="clear" w:color="auto" w:fill="3F78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7828" w:themeFill="accent5" w:themeFillShade="99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B5E0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C24A" w:themeColor="accent5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5E0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5E0E" w:themeColor="accent6" w:themeShade="99"/>
          <w:insideV w:val="nil"/>
        </w:tcBorders>
        <w:shd w:val="clear" w:color="auto" w:fill="9E5E0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E0E" w:themeFill="accent6" w:themeFillShade="99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6CC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2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C4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E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63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9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E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76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paragraph" w:styleId="Footer0">
    <w:name w:val="footer"/>
    <w:link w:val="FooterChar"/>
    <w:uiPriority w:val="99"/>
    <w:pPr>
      <w:tabs>
        <w:tab w:val="center" w:pos="4320"/>
        <w:tab w:val="right" w:pos="8640"/>
      </w:tabs>
      <w:spacing w:after="0"/>
    </w:pPr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styleId="FootnoteReference0">
    <w:name w:val="footnote reference"/>
    <w:uiPriority w:val="99"/>
    <w:rPr>
      <w:vertAlign w:val="superscript"/>
      <w:lang w:val="en-US" w:bidi="ar-DZ"/>
    </w:rPr>
  </w:style>
  <w:style w:type="paragraph" w:styleId="FootnoteText0">
    <w:name w:val="footnote text"/>
    <w:basedOn w:val="Normal"/>
    <w:link w:val="Foot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0"/>
    <w:uiPriority w:val="99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C1C4" w:themeColor="accent1" w:themeTint="66"/>
        <w:left w:val="single" w:sz="4" w:space="0" w:color="BFC1C4" w:themeColor="accent1" w:themeTint="66"/>
        <w:bottom w:val="single" w:sz="4" w:space="0" w:color="BFC1C4" w:themeColor="accent1" w:themeTint="66"/>
        <w:right w:val="single" w:sz="4" w:space="0" w:color="BFC1C4" w:themeColor="accent1" w:themeTint="66"/>
        <w:insideH w:val="single" w:sz="4" w:space="0" w:color="BFC1C4" w:themeColor="accent1" w:themeTint="66"/>
        <w:insideV w:val="single" w:sz="4" w:space="0" w:color="BFC1C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FFFF8" w:themeColor="accent2" w:themeTint="66"/>
        <w:left w:val="single" w:sz="4" w:space="0" w:color="6FFFF8" w:themeColor="accent2" w:themeTint="66"/>
        <w:bottom w:val="single" w:sz="4" w:space="0" w:color="6FFFF8" w:themeColor="accent2" w:themeTint="66"/>
        <w:right w:val="single" w:sz="4" w:space="0" w:color="6FFFF8" w:themeColor="accent2" w:themeTint="66"/>
        <w:insideH w:val="single" w:sz="4" w:space="0" w:color="6FFFF8" w:themeColor="accent2" w:themeTint="66"/>
        <w:insideV w:val="single" w:sz="4" w:space="0" w:color="6FFFF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DFFF" w:themeColor="accent3" w:themeTint="66"/>
        <w:left w:val="single" w:sz="4" w:space="0" w:color="8DDFFF" w:themeColor="accent3" w:themeTint="66"/>
        <w:bottom w:val="single" w:sz="4" w:space="0" w:color="8DDFFF" w:themeColor="accent3" w:themeTint="66"/>
        <w:right w:val="single" w:sz="4" w:space="0" w:color="8DDFFF" w:themeColor="accent3" w:themeTint="66"/>
        <w:insideH w:val="single" w:sz="4" w:space="0" w:color="8DDFFF" w:themeColor="accent3" w:themeTint="66"/>
        <w:insideV w:val="single" w:sz="4" w:space="0" w:color="8D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1EEFF" w:themeColor="accent4" w:themeTint="66"/>
        <w:left w:val="single" w:sz="4" w:space="0" w:color="61EEFF" w:themeColor="accent4" w:themeTint="66"/>
        <w:bottom w:val="single" w:sz="4" w:space="0" w:color="61EEFF" w:themeColor="accent4" w:themeTint="66"/>
        <w:right w:val="single" w:sz="4" w:space="0" w:color="61EEFF" w:themeColor="accent4" w:themeTint="66"/>
        <w:insideH w:val="single" w:sz="4" w:space="0" w:color="61EEFF" w:themeColor="accent4" w:themeTint="66"/>
        <w:insideV w:val="single" w:sz="4" w:space="0" w:color="61EE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E6B6" w:themeColor="accent5" w:themeTint="66"/>
        <w:left w:val="single" w:sz="4" w:space="0" w:color="C3E6B6" w:themeColor="accent5" w:themeTint="66"/>
        <w:bottom w:val="single" w:sz="4" w:space="0" w:color="C3E6B6" w:themeColor="accent5" w:themeTint="66"/>
        <w:right w:val="single" w:sz="4" w:space="0" w:color="C3E6B6" w:themeColor="accent5" w:themeTint="66"/>
        <w:insideH w:val="single" w:sz="4" w:space="0" w:color="C3E6B6" w:themeColor="accent5" w:themeTint="66"/>
        <w:insideV w:val="single" w:sz="4" w:space="0" w:color="C3E6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D6AD" w:themeColor="accent6" w:themeTint="66"/>
        <w:left w:val="single" w:sz="4" w:space="0" w:color="F7D6AD" w:themeColor="accent6" w:themeTint="66"/>
        <w:bottom w:val="single" w:sz="4" w:space="0" w:color="F7D6AD" w:themeColor="accent6" w:themeTint="66"/>
        <w:right w:val="single" w:sz="4" w:space="0" w:color="F7D6AD" w:themeColor="accent6" w:themeTint="66"/>
        <w:insideH w:val="single" w:sz="4" w:space="0" w:color="F7D6AD" w:themeColor="accent6" w:themeTint="66"/>
        <w:insideV w:val="single" w:sz="4" w:space="0" w:color="F7D6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0A3A6" w:themeColor="accent1" w:themeTint="99"/>
        <w:bottom w:val="single" w:sz="2" w:space="0" w:color="A0A3A6" w:themeColor="accent1" w:themeTint="99"/>
        <w:insideH w:val="single" w:sz="2" w:space="0" w:color="A0A3A6" w:themeColor="accent1" w:themeTint="99"/>
        <w:insideV w:val="single" w:sz="2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A3A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27FFF4" w:themeColor="accent2" w:themeTint="99"/>
        <w:bottom w:val="single" w:sz="2" w:space="0" w:color="27FFF4" w:themeColor="accent2" w:themeTint="99"/>
        <w:insideH w:val="single" w:sz="2" w:space="0" w:color="27FFF4" w:themeColor="accent2" w:themeTint="99"/>
        <w:insideV w:val="single" w:sz="2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54CFFF" w:themeColor="accent3" w:themeTint="99"/>
        <w:bottom w:val="single" w:sz="2" w:space="0" w:color="54CFFF" w:themeColor="accent3" w:themeTint="99"/>
        <w:insideH w:val="single" w:sz="2" w:space="0" w:color="54CFFF" w:themeColor="accent3" w:themeTint="99"/>
        <w:insideV w:val="single" w:sz="2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3E6FF" w:themeColor="accent4" w:themeTint="99"/>
        <w:bottom w:val="single" w:sz="2" w:space="0" w:color="13E6FF" w:themeColor="accent4" w:themeTint="99"/>
        <w:insideH w:val="single" w:sz="2" w:space="0" w:color="13E6FF" w:themeColor="accent4" w:themeTint="99"/>
        <w:insideV w:val="single" w:sz="2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E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6DA92" w:themeColor="accent5" w:themeTint="99"/>
        <w:bottom w:val="single" w:sz="2" w:space="0" w:color="A6DA92" w:themeColor="accent5" w:themeTint="99"/>
        <w:insideH w:val="single" w:sz="2" w:space="0" w:color="A6DA92" w:themeColor="accent5" w:themeTint="99"/>
        <w:insideV w:val="single" w:sz="2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A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C284" w:themeColor="accent6" w:themeTint="99"/>
        <w:bottom w:val="single" w:sz="2" w:space="0" w:color="F4C284" w:themeColor="accent6" w:themeTint="99"/>
        <w:insideH w:val="single" w:sz="2" w:space="0" w:color="F4C284" w:themeColor="accent6" w:themeTint="99"/>
        <w:insideV w:val="single" w:sz="2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2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FC1C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6FFFF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8DD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61EE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C3E6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7D6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paragraph" w:styleId="Header0">
    <w:name w:val="header"/>
    <w:aliases w:val="rt"/>
    <w:basedOn w:val="Headerleft"/>
    <w:link w:val="HeaderChar"/>
    <w:uiPriority w:val="99"/>
    <w:pPr>
      <w:jc w:val="right"/>
    </w:pPr>
  </w:style>
  <w:style w:type="character" w:customStyle="1" w:styleId="HeaderChar">
    <w:name w:val="Header Char"/>
    <w:aliases w:val="rt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US" w:bidi="ar-DZ"/>
    </w:rPr>
  </w:style>
  <w:style w:type="paragraph" w:customStyle="1" w:styleId="HeaderFooterText">
    <w:name w:val="Header_FooterText"/>
    <w:uiPriority w:val="2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bidi="ar-DZ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2"/>
      <w:szCs w:val="18"/>
      <w:u w:val="single"/>
      <w:lang w:val="en-US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9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63666A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63666A" w:themeColor="accent1"/>
        <w:bottom w:val="single" w:sz="4" w:space="10" w:color="63666A" w:themeColor="accent1"/>
      </w:pBdr>
      <w:spacing w:before="360" w:after="360"/>
      <w:ind w:left="864" w:right="864"/>
      <w:jc w:val="center"/>
    </w:pPr>
    <w:rPr>
      <w:i/>
      <w:iCs/>
      <w:color w:val="63666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63666A" w:themeColor="accent1"/>
      <w:szCs w:val="20"/>
      <w:lang w:val="en-US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3666A" w:themeColor="accent1"/>
      <w:spacing w:val="5"/>
      <w:lang w:val="en-US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1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  <w:shd w:val="clear" w:color="auto" w:fill="D7D8DA" w:themeFill="accent1" w:themeFillTint="3F"/>
      </w:tcPr>
    </w:tblStylePr>
    <w:tblStylePr w:type="band2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1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  <w:shd w:val="clear" w:color="auto" w:fill="B8EBFF" w:themeFill="accent3" w:themeFillTint="3F"/>
      </w:tcPr>
    </w:tblStylePr>
    <w:tblStylePr w:type="band2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1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  <w:shd w:val="clear" w:color="auto" w:fill="9DF4FF" w:themeFill="accent4" w:themeFillTint="3F"/>
      </w:tcPr>
    </w:tblStylePr>
    <w:tblStylePr w:type="band2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1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  <w:shd w:val="clear" w:color="auto" w:fill="DAF0D2" w:themeFill="accent5" w:themeFillTint="3F"/>
      </w:tcPr>
    </w:tblStylePr>
    <w:tblStylePr w:type="band2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1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  <w:shd w:val="clear" w:color="auto" w:fill="FAE6CC" w:themeFill="accent6" w:themeFillTint="3F"/>
      </w:tcPr>
    </w:tblStylePr>
    <w:tblStylePr w:type="band2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bottom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bottom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bottom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bottom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bottom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bottom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3666A" w:themeColor="accent1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666A" w:themeColor="accent1"/>
          <w:right w:val="single" w:sz="4" w:space="0" w:color="63666A" w:themeColor="accent1"/>
        </w:tcBorders>
      </w:tcPr>
    </w:tblStylePr>
    <w:tblStylePr w:type="band1Horz">
      <w:tblPr/>
      <w:tcPr>
        <w:tcBorders>
          <w:top w:val="single" w:sz="4" w:space="0" w:color="63666A" w:themeColor="accent1"/>
          <w:bottom w:val="single" w:sz="4" w:space="0" w:color="63666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666A" w:themeColor="accent1"/>
          <w:left w:val="nil"/>
        </w:tcBorders>
      </w:tcPr>
    </w:tblStylePr>
    <w:tblStylePr w:type="swCell">
      <w:tblPr/>
      <w:tcPr>
        <w:tcBorders>
          <w:top w:val="double" w:sz="4" w:space="0" w:color="63666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8F" w:themeColor="accent2"/>
          <w:right w:val="single" w:sz="4" w:space="0" w:color="00968F" w:themeColor="accent2"/>
        </w:tcBorders>
      </w:tcPr>
    </w:tblStylePr>
    <w:tblStylePr w:type="band1Horz">
      <w:tblPr/>
      <w:tcPr>
        <w:tcBorders>
          <w:top w:val="single" w:sz="4" w:space="0" w:color="00968F" w:themeColor="accent2"/>
          <w:bottom w:val="single" w:sz="4" w:space="0" w:color="0096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8F" w:themeColor="accent2"/>
          <w:left w:val="nil"/>
        </w:tcBorders>
      </w:tcPr>
    </w:tblStylePr>
    <w:tblStylePr w:type="swCell">
      <w:tblPr/>
      <w:tcPr>
        <w:tcBorders>
          <w:top w:val="double" w:sz="4" w:space="0" w:color="00968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A3E1" w:themeColor="accent3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1" w:themeColor="accent3"/>
          <w:right w:val="single" w:sz="4" w:space="0" w:color="00A3E1" w:themeColor="accent3"/>
        </w:tcBorders>
      </w:tcPr>
    </w:tblStylePr>
    <w:tblStylePr w:type="band1Horz">
      <w:tblPr/>
      <w:tcPr>
        <w:tcBorders>
          <w:top w:val="single" w:sz="4" w:space="0" w:color="00A3E1" w:themeColor="accent3"/>
          <w:bottom w:val="single" w:sz="4" w:space="0" w:color="00A3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1" w:themeColor="accent3"/>
          <w:left w:val="nil"/>
        </w:tcBorders>
      </w:tcPr>
    </w:tblStylePr>
    <w:tblStylePr w:type="swCell">
      <w:tblPr/>
      <w:tcPr>
        <w:tcBorders>
          <w:top w:val="double" w:sz="4" w:space="0" w:color="00A3E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6975" w:themeColor="accent4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5" w:themeColor="accent4"/>
          <w:right w:val="single" w:sz="4" w:space="0" w:color="006975" w:themeColor="accent4"/>
        </w:tcBorders>
      </w:tcPr>
    </w:tblStylePr>
    <w:tblStylePr w:type="band1Horz">
      <w:tblPr/>
      <w:tcPr>
        <w:tcBorders>
          <w:top w:val="single" w:sz="4" w:space="0" w:color="006975" w:themeColor="accent4"/>
          <w:bottom w:val="single" w:sz="4" w:space="0" w:color="00697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5" w:themeColor="accent4"/>
          <w:left w:val="nil"/>
        </w:tcBorders>
      </w:tcPr>
    </w:tblStylePr>
    <w:tblStylePr w:type="swCell">
      <w:tblPr/>
      <w:tcPr>
        <w:tcBorders>
          <w:top w:val="double" w:sz="4" w:space="0" w:color="00697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CC24A" w:themeColor="accent5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C24A" w:themeColor="accent5"/>
          <w:right w:val="single" w:sz="4" w:space="0" w:color="6CC24A" w:themeColor="accent5"/>
        </w:tcBorders>
      </w:tcPr>
    </w:tblStylePr>
    <w:tblStylePr w:type="band1Horz">
      <w:tblPr/>
      <w:tcPr>
        <w:tcBorders>
          <w:top w:val="single" w:sz="4" w:space="0" w:color="6CC24A" w:themeColor="accent5"/>
          <w:bottom w:val="single" w:sz="4" w:space="0" w:color="6CC2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C24A" w:themeColor="accent5"/>
          <w:left w:val="nil"/>
        </w:tcBorders>
      </w:tcPr>
    </w:tblStylePr>
    <w:tblStylePr w:type="swCell">
      <w:tblPr/>
      <w:tcPr>
        <w:tcBorders>
          <w:top w:val="double" w:sz="4" w:space="0" w:color="6CC24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9B33" w:themeColor="accent6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B33" w:themeColor="accent6"/>
          <w:right w:val="single" w:sz="4" w:space="0" w:color="ED9B33" w:themeColor="accent6"/>
        </w:tcBorders>
      </w:tcPr>
    </w:tblStylePr>
    <w:tblStylePr w:type="band1Horz">
      <w:tblPr/>
      <w:tcPr>
        <w:tcBorders>
          <w:top w:val="single" w:sz="4" w:space="0" w:color="ED9B33" w:themeColor="accent6"/>
          <w:bottom w:val="single" w:sz="4" w:space="0" w:color="ED9B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B33" w:themeColor="accent6"/>
          <w:left w:val="nil"/>
        </w:tcBorders>
      </w:tcPr>
    </w:tblStylePr>
    <w:tblStylePr w:type="swCell">
      <w:tblPr/>
      <w:tcPr>
        <w:tcBorders>
          <w:top w:val="double" w:sz="4" w:space="0" w:color="ED9B3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666A" w:themeColor="accent1"/>
        <w:left w:val="single" w:sz="24" w:space="0" w:color="63666A" w:themeColor="accent1"/>
        <w:bottom w:val="single" w:sz="24" w:space="0" w:color="63666A" w:themeColor="accent1"/>
        <w:right w:val="single" w:sz="24" w:space="0" w:color="63666A" w:themeColor="accent1"/>
      </w:tblBorders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8F" w:themeColor="accent2"/>
        <w:left w:val="single" w:sz="24" w:space="0" w:color="00968F" w:themeColor="accent2"/>
        <w:bottom w:val="single" w:sz="24" w:space="0" w:color="00968F" w:themeColor="accent2"/>
        <w:right w:val="single" w:sz="24" w:space="0" w:color="00968F" w:themeColor="accent2"/>
      </w:tblBorders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1" w:themeColor="accent3"/>
        <w:left w:val="single" w:sz="24" w:space="0" w:color="00A3E1" w:themeColor="accent3"/>
        <w:bottom w:val="single" w:sz="24" w:space="0" w:color="00A3E1" w:themeColor="accent3"/>
        <w:right w:val="single" w:sz="24" w:space="0" w:color="00A3E1" w:themeColor="accent3"/>
      </w:tblBorders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975" w:themeColor="accent4"/>
        <w:left w:val="single" w:sz="24" w:space="0" w:color="006975" w:themeColor="accent4"/>
        <w:bottom w:val="single" w:sz="24" w:space="0" w:color="006975" w:themeColor="accent4"/>
        <w:right w:val="single" w:sz="24" w:space="0" w:color="006975" w:themeColor="accent4"/>
      </w:tblBorders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C24A" w:themeColor="accent5"/>
        <w:left w:val="single" w:sz="24" w:space="0" w:color="6CC24A" w:themeColor="accent5"/>
        <w:bottom w:val="single" w:sz="24" w:space="0" w:color="6CC24A" w:themeColor="accent5"/>
        <w:right w:val="single" w:sz="24" w:space="0" w:color="6CC24A" w:themeColor="accent5"/>
      </w:tblBorders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9B33" w:themeColor="accent6"/>
        <w:left w:val="single" w:sz="24" w:space="0" w:color="ED9B33" w:themeColor="accent6"/>
        <w:bottom w:val="single" w:sz="24" w:space="0" w:color="ED9B33" w:themeColor="accent6"/>
        <w:right w:val="single" w:sz="24" w:space="0" w:color="ED9B33" w:themeColor="accent6"/>
      </w:tblBorders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63666A" w:themeColor="accent1"/>
        <w:bottom w:val="single" w:sz="4" w:space="0" w:color="63666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3666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00968F" w:themeColor="accent2"/>
        <w:bottom w:val="single" w:sz="4" w:space="0" w:color="00968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8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00A3E1" w:themeColor="accent3"/>
        <w:bottom w:val="single" w:sz="4" w:space="0" w:color="00A3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3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006975" w:themeColor="accent4"/>
        <w:bottom w:val="single" w:sz="4" w:space="0" w:color="00697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697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6CC24A" w:themeColor="accent5"/>
        <w:bottom w:val="single" w:sz="4" w:space="0" w:color="6CC24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CC24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ED9B33" w:themeColor="accent6"/>
        <w:bottom w:val="single" w:sz="4" w:space="0" w:color="ED9B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9B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666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666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666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666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8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8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8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8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97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97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97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97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C24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C24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C24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C24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9B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9B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9B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9B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  <w:insideV w:val="single" w:sz="8" w:space="0" w:color="888C90" w:themeColor="accent1" w:themeTint="BF"/>
      </w:tblBorders>
    </w:tblPr>
    <w:tcPr>
      <w:shd w:val="clear" w:color="auto" w:fill="D7D8D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  <w:insideV w:val="single" w:sz="8" w:space="0" w:color="29C3FF" w:themeColor="accent3" w:themeTint="BF"/>
      </w:tblBorders>
    </w:tblPr>
    <w:tcPr>
      <w:shd w:val="clear" w:color="auto" w:fill="B8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C3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  <w:insideV w:val="single" w:sz="8" w:space="0" w:color="00C0D7" w:themeColor="accent4" w:themeTint="BF"/>
      </w:tblBorders>
    </w:tblPr>
    <w:tcPr>
      <w:shd w:val="clear" w:color="auto" w:fill="9DF4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0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  <w:insideV w:val="single" w:sz="8" w:space="0" w:color="90D177" w:themeColor="accent5" w:themeTint="BF"/>
      </w:tblBorders>
    </w:tblPr>
    <w:tcPr>
      <w:shd w:val="clear" w:color="auto" w:fill="DAF0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D1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  <w:insideV w:val="single" w:sz="8" w:space="0" w:color="F1B366" w:themeColor="accent6" w:themeTint="BF"/>
      </w:tblBorders>
    </w:tblPr>
    <w:tcPr>
      <w:shd w:val="clear" w:color="auto" w:fill="FAE6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B3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cPr>
      <w:shd w:val="clear" w:color="auto" w:fill="D7D8D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1" w:themeFill="accent1" w:themeFillTint="33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tcBorders>
          <w:insideH w:val="single" w:sz="6" w:space="0" w:color="63666A" w:themeColor="accent1"/>
          <w:insideV w:val="single" w:sz="6" w:space="0" w:color="63666A" w:themeColor="accent1"/>
        </w:tcBorders>
        <w:shd w:val="clear" w:color="auto" w:fill="B0B2B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cPr>
      <w:shd w:val="clear" w:color="auto" w:fill="B8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3" w:themeFillTint="33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tcBorders>
          <w:insideH w:val="single" w:sz="6" w:space="0" w:color="00A3E1" w:themeColor="accent3"/>
          <w:insideV w:val="single" w:sz="6" w:space="0" w:color="00A3E1" w:themeColor="accent3"/>
        </w:tcBorders>
        <w:shd w:val="clear" w:color="auto" w:fill="71D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cPr>
      <w:shd w:val="clear" w:color="auto" w:fill="9DF4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6FF" w:themeFill="accent4" w:themeFillTint="33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tcBorders>
          <w:insideH w:val="single" w:sz="6" w:space="0" w:color="006975" w:themeColor="accent4"/>
          <w:insideV w:val="single" w:sz="6" w:space="0" w:color="006975" w:themeColor="accent4"/>
        </w:tcBorders>
        <w:shd w:val="clear" w:color="auto" w:fill="3BEA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cPr>
      <w:shd w:val="clear" w:color="auto" w:fill="DAF0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5" w:themeFillTint="33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tcBorders>
          <w:insideH w:val="single" w:sz="6" w:space="0" w:color="6CC24A" w:themeColor="accent5"/>
          <w:insideV w:val="single" w:sz="6" w:space="0" w:color="6CC24A" w:themeColor="accent5"/>
        </w:tcBorders>
        <w:shd w:val="clear" w:color="auto" w:fill="B5E0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cPr>
      <w:shd w:val="clear" w:color="auto" w:fill="FAE6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D5" w:themeFill="accent6" w:themeFillTint="33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tcBorders>
          <w:insideH w:val="single" w:sz="6" w:space="0" w:color="ED9B33" w:themeColor="accent6"/>
          <w:insideV w:val="single" w:sz="6" w:space="0" w:color="ED9B33" w:themeColor="accent6"/>
        </w:tcBorders>
        <w:shd w:val="clear" w:color="auto" w:fill="F6CC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2B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2B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D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D7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F4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EA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EA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E0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E0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6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C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C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66A" w:themeColor="accen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shd w:val="clear" w:color="auto" w:fill="D7D8D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1" w:themeColor="accent3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shd w:val="clear" w:color="auto" w:fill="B8EB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975" w:themeColor="accent4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shd w:val="clear" w:color="auto" w:fill="9DF4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C24A" w:themeColor="accent5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shd w:val="clear" w:color="auto" w:fill="DAF0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9B33" w:themeColor="accent6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shd w:val="clear" w:color="auto" w:fill="FAE6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6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6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6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6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3E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97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97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97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F4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C24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C24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C24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9B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9B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9B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6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6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semiHidden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val="en-US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Strong">
    <w:name w:val="Strong"/>
    <w:basedOn w:val="DefaultParagraphFont"/>
    <w:uiPriority w:val="22"/>
    <w:qFormat/>
    <w:rPr>
      <w:b/>
      <w:bCs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lang w:val="en-US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rsid w:val="00BA2C46"/>
    <w:pPr>
      <w:tabs>
        <w:tab w:val="left" w:pos="425"/>
        <w:tab w:val="right" w:leader="dot" w:pos="9029"/>
      </w:tabs>
      <w:spacing w:before="60" w:after="60" w:line="280" w:lineRule="exact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BA2C46"/>
    <w:pPr>
      <w:tabs>
        <w:tab w:val="left" w:pos="450"/>
        <w:tab w:val="right" w:leader="dot" w:pos="9029"/>
      </w:tabs>
      <w:spacing w:before="60" w:after="60" w:line="280" w:lineRule="exact"/>
    </w:pPr>
    <w:rPr>
      <w:rFonts w:ascii="Arial" w:eastAsia="Calibri" w:hAnsi="Arial" w:cs="Times New Roman"/>
      <w:b/>
      <w:noProof/>
      <w:sz w:val="20"/>
      <w:szCs w:val="20"/>
      <w:lang w:eastAsia="en-GB"/>
    </w:rPr>
  </w:style>
  <w:style w:type="paragraph" w:styleId="TOC2">
    <w:name w:val="toc 2"/>
    <w:next w:val="BodyText"/>
    <w:uiPriority w:val="39"/>
    <w:rsid w:val="00BA2C46"/>
    <w:pPr>
      <w:tabs>
        <w:tab w:val="left" w:pos="1134"/>
        <w:tab w:val="right" w:leader="dot" w:pos="9029"/>
      </w:tabs>
      <w:spacing w:before="60" w:after="60" w:line="280" w:lineRule="exact"/>
      <w:ind w:left="1008" w:hanging="576"/>
    </w:pPr>
    <w:rPr>
      <w:rFonts w:ascii="Arial" w:eastAsia="PMingLiU" w:hAnsi="Arial" w:cs="Times New Roman"/>
      <w:sz w:val="20"/>
      <w:szCs w:val="18"/>
    </w:rPr>
  </w:style>
  <w:style w:type="paragraph" w:styleId="TOC3">
    <w:name w:val="toc 3"/>
    <w:next w:val="BodyText"/>
    <w:uiPriority w:val="39"/>
    <w:rsid w:val="00BA2C46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Cs w:val="18"/>
      <w:lang w:eastAsia="en-GB"/>
    </w:rPr>
  </w:style>
  <w:style w:type="paragraph" w:styleId="TOC4">
    <w:name w:val="toc 4"/>
    <w:next w:val="BodyText"/>
    <w:uiPriority w:val="39"/>
    <w:rsid w:val="00BA2C46"/>
    <w:pPr>
      <w:tabs>
        <w:tab w:val="left" w:pos="2610"/>
        <w:tab w:val="right" w:leader="dot" w:pos="9029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</w:rPr>
  </w:style>
  <w:style w:type="paragraph" w:styleId="TOC5">
    <w:name w:val="toc 5"/>
    <w:next w:val="BodyText"/>
    <w:uiPriority w:val="39"/>
    <w:rsid w:val="00BA2C46"/>
    <w:pPr>
      <w:tabs>
        <w:tab w:val="left" w:pos="3690"/>
        <w:tab w:val="right" w:leader="dot" w:pos="9029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</w:rPr>
  </w:style>
  <w:style w:type="paragraph" w:styleId="TOC6">
    <w:name w:val="toc 6"/>
    <w:next w:val="BodyText"/>
    <w:uiPriority w:val="39"/>
    <w:rsid w:val="00BA2C46"/>
    <w:pPr>
      <w:tabs>
        <w:tab w:val="left" w:pos="4950"/>
        <w:tab w:val="right" w:leader="dot" w:pos="9029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  <w:lang w:bidi="ar-SA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bidi="ar-DZ"/>
    </w:rPr>
  </w:style>
  <w:style w:type="paragraph" w:customStyle="1" w:styleId="TOF1">
    <w:name w:val="TOF 1"/>
    <w:basedOn w:val="TOC1"/>
    <w:pPr>
      <w:tabs>
        <w:tab w:val="left" w:pos="1134"/>
      </w:tabs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TOT1">
    <w:name w:val="TOT 1"/>
    <w:basedOn w:val="Normal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DXCTable">
    <w:name w:val="DXC Table"/>
    <w:basedOn w:val="TableNormal"/>
    <w:next w:val="TableGrid"/>
    <w:uiPriority w:val="39"/>
    <w:rsid w:val="002F29A6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Headerleft">
    <w:name w:val="Header.left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TableNumbers9Auto1Single">
    <w:name w:val="*Table Numbers 9 (Auto) #1 Single"/>
    <w:uiPriority w:val="1"/>
    <w:qFormat/>
    <w:pPr>
      <w:numPr>
        <w:numId w:val="26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25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table" w:customStyle="1" w:styleId="DXCAlternateShade">
    <w:name w:val="DXC Alternate Shade"/>
    <w:basedOn w:val="TableNormal"/>
    <w:uiPriority w:val="99"/>
    <w:rsid w:val="00B81B0C"/>
    <w:pPr>
      <w:spacing w:after="0" w:line="240" w:lineRule="auto"/>
    </w:pPr>
    <w:rPr>
      <w:rFonts w:ascii="Arial" w:hAnsi="Arial"/>
      <w:sz w:val="20"/>
    </w:rPr>
    <w:tblPr>
      <w:tblStyleRowBandSize w:val="1"/>
      <w:jc w:val="right"/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rPr>
      <w:jc w:val="right"/>
    </w:trPr>
    <w:tcPr>
      <w:shd w:val="clear" w:color="auto" w:fill="auto"/>
    </w:tcPr>
    <w:tblStylePr w:type="firstRow">
      <w:pPr>
        <w:jc w:val="left"/>
      </w:pPr>
      <w:rPr>
        <w:rFonts w:ascii="Arial" w:hAnsi="Arial"/>
        <w:color w:val="7030A0"/>
        <w:sz w:val="18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A55606"/>
    <w:pPr>
      <w:spacing w:line="240" w:lineRule="auto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28"/>
      </w:numPr>
      <w:tabs>
        <w:tab w:val="clear" w:pos="1440"/>
      </w:tabs>
      <w:spacing w:after="120"/>
    </w:pPr>
  </w:style>
  <w:style w:type="paragraph" w:customStyle="1" w:styleId="Subheading1">
    <w:name w:val="Subheading"/>
    <w:qFormat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28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28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2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ilvl w:val="3"/>
        <w:numId w:val="28"/>
      </w:numPr>
      <w:tabs>
        <w:tab w:val="left" w:pos="1260"/>
      </w:tabs>
      <w:spacing w:after="120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20"/>
      </w:numPr>
    </w:pPr>
  </w:style>
  <w:style w:type="numbering" w:customStyle="1" w:styleId="NumbersAutoDouble">
    <w:name w:val="*Numbers Auto Double"/>
    <w:uiPriority w:val="99"/>
    <w:pPr>
      <w:numPr>
        <w:numId w:val="21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2D6996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bidi="ar-DZ"/>
    </w:rPr>
  </w:style>
  <w:style w:type="paragraph" w:customStyle="1" w:styleId="SectionHeading0">
    <w:name w:val="SectionHeading"/>
    <w:qFormat/>
    <w:rsid w:val="00A55606"/>
    <w:pPr>
      <w:pageBreakBefore/>
      <w:spacing w:before="3000" w:after="0" w:line="240" w:lineRule="auto"/>
    </w:pPr>
    <w:rPr>
      <w:rFonts w:ascii="Arial" w:eastAsia="PMingLiU" w:hAnsi="Arial" w:cs="Times New Roman"/>
      <w:b/>
      <w:color w:val="5F249F" w:themeColor="text2"/>
      <w:sz w:val="48"/>
      <w:szCs w:val="20"/>
      <w:lang w:bidi="ar-DZ"/>
    </w:rPr>
  </w:style>
  <w:style w:type="paragraph" w:customStyle="1" w:styleId="SectionText0">
    <w:name w:val="SectionText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ConfidentialHead">
    <w:name w:val="ConfidentialHead"/>
    <w:next w:val="ConfidentialityNotice"/>
    <w:uiPriority w:val="1"/>
    <w:semiHidden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bidi="ar-DZ"/>
    </w:rPr>
  </w:style>
  <w:style w:type="character" w:customStyle="1" w:styleId="BodyTextZchn">
    <w:name w:val="*Body Text Zchn"/>
    <w:link w:val="BodyText"/>
    <w:uiPriority w:val="1"/>
    <w:locked/>
    <w:rsid w:val="00A55606"/>
    <w:rPr>
      <w:rFonts w:ascii="Arial" w:eastAsia="PMingLiU" w:hAnsi="Arial" w:cs="Times New Roman"/>
      <w:color w:val="000000"/>
      <w:sz w:val="20"/>
      <w:szCs w:val="20"/>
      <w:lang w:bidi="ar-DZ"/>
    </w:rPr>
  </w:style>
  <w:style w:type="numbering" w:customStyle="1" w:styleId="Bullet1">
    <w:name w:val="*Bullet #1"/>
    <w:uiPriority w:val="99"/>
    <w:pPr>
      <w:numPr>
        <w:numId w:val="29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qFormat/>
    <w:rsid w:val="00AE146D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qFormat/>
    <w:rsid w:val="00AE146D"/>
    <w:rPr>
      <w:i/>
    </w:rPr>
  </w:style>
  <w:style w:type="paragraph" w:customStyle="1" w:styleId="Table">
    <w:name w:val="~Table"/>
    <w:basedOn w:val="BodyText"/>
    <w:uiPriority w:val="1"/>
    <w:qFormat/>
    <w:rsid w:val="00AE146D"/>
    <w:pPr>
      <w:shd w:val="clear" w:color="auto" w:fill="00A3E1" w:themeFill="accent3"/>
      <w:jc w:val="center"/>
    </w:pPr>
  </w:style>
  <w:style w:type="paragraph" w:customStyle="1" w:styleId="TableCaption">
    <w:name w:val="~Table Caption"/>
    <w:basedOn w:val="Caption"/>
    <w:uiPriority w:val="1"/>
    <w:qFormat/>
    <w:rsid w:val="00AE146D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</w:rPr>
  </w:style>
  <w:style w:type="paragraph" w:customStyle="1" w:styleId="BCTextBold">
    <w:name w:val="BCTextBold"/>
    <w:qFormat/>
    <w:rsid w:val="00EE4FA1"/>
    <w:pPr>
      <w:widowControl w:val="0"/>
      <w:autoSpaceDE w:val="0"/>
      <w:autoSpaceDN w:val="0"/>
      <w:spacing w:after="120" w:line="200" w:lineRule="exact"/>
    </w:pPr>
    <w:rPr>
      <w:rFonts w:ascii="Arial Bold" w:eastAsia="PMingLiU" w:hAnsi="Arial Bold" w:cs="Times New Roman"/>
      <w:b/>
      <w:color w:val="5F249F" w:themeColor="text2"/>
      <w:sz w:val="16"/>
      <w:szCs w:val="20"/>
    </w:rPr>
  </w:style>
  <w:style w:type="paragraph" w:customStyle="1" w:styleId="NumbersAuto4Single">
    <w:name w:val="*Numbers (Auto) #4 Single"/>
    <w:basedOn w:val="NumbersAuto4Double"/>
    <w:next w:val="BodyText"/>
    <w:uiPriority w:val="1"/>
    <w:qFormat/>
    <w:pPr>
      <w:numPr>
        <w:numId w:val="0"/>
      </w:numPr>
      <w:tabs>
        <w:tab w:val="num" w:pos="720"/>
      </w:tabs>
      <w:spacing w:after="0"/>
      <w:ind w:left="1267" w:hanging="720"/>
    </w:pPr>
    <w:rPr>
      <w:lang w:bidi="ar-SA"/>
    </w:rPr>
  </w:style>
  <w:style w:type="paragraph" w:customStyle="1" w:styleId="GraphicLarge">
    <w:name w:val="GraphicLarge"/>
    <w:basedOn w:val="BodyText"/>
    <w:qFormat/>
    <w:pPr>
      <w:keepNext/>
      <w:spacing w:before="120" w:after="60"/>
      <w:jc w:val="right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  <w:lang w:val="en-US"/>
    </w:rPr>
  </w:style>
  <w:style w:type="paragraph" w:customStyle="1" w:styleId="Footerright">
    <w:name w:val="Footer_right"/>
    <w:basedOn w:val="Footer0"/>
    <w:qFormat/>
    <w:rsid w:val="002822B9"/>
    <w:pPr>
      <w:jc w:val="right"/>
    </w:pPr>
  </w:style>
  <w:style w:type="numbering" w:customStyle="1" w:styleId="BulletDouble">
    <w:name w:val="~Bullet Double"/>
    <w:uiPriority w:val="99"/>
    <w:rsid w:val="00AE146D"/>
    <w:pPr>
      <w:numPr>
        <w:numId w:val="48"/>
      </w:numPr>
    </w:pPr>
  </w:style>
  <w:style w:type="numbering" w:customStyle="1" w:styleId="Bulletsingle">
    <w:name w:val="~Bullet single"/>
    <w:uiPriority w:val="99"/>
    <w:rsid w:val="00AE146D"/>
    <w:pPr>
      <w:numPr>
        <w:numId w:val="49"/>
      </w:numPr>
    </w:pPr>
  </w:style>
  <w:style w:type="character" w:styleId="Hashtag">
    <w:name w:val="Hashtag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SmartHyperlink">
    <w:name w:val="Smart Hyperlink"/>
    <w:basedOn w:val="DefaultParagraphFont"/>
    <w:uiPriority w:val="99"/>
    <w:semiHidden/>
    <w:unhideWhenUsed/>
    <w:rsid w:val="00AE146D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AE146D"/>
    <w:rPr>
      <w:color w:val="0000FF"/>
      <w:u w:val="single"/>
      <w:shd w:val="clear" w:color="auto" w:fill="F3F2F1"/>
      <w:lang w:val="en-US"/>
    </w:rPr>
  </w:style>
  <w:style w:type="paragraph" w:customStyle="1" w:styleId="CalloutBullet1Double">
    <w:name w:val="*Callout Bullet #1 Double"/>
    <w:qFormat/>
    <w:rsid w:val="00A55606"/>
    <w:pPr>
      <w:numPr>
        <w:numId w:val="56"/>
      </w:numPr>
      <w:pBdr>
        <w:right w:val="single" w:sz="4" w:space="4" w:color="5F249F" w:themeColor="text2"/>
      </w:pBdr>
      <w:spacing w:after="120" w:line="300" w:lineRule="exact"/>
      <w:ind w:left="216" w:hanging="216"/>
    </w:pPr>
    <w:rPr>
      <w:rFonts w:ascii="Arial" w:eastAsia="PMingLiU" w:hAnsi="Arial" w:cs="Times New Roman"/>
      <w:color w:val="5F249F" w:themeColor="text2"/>
      <w:w w:val="115"/>
      <w:sz w:val="24"/>
      <w:szCs w:val="20"/>
      <w:lang w:bidi="ar-DZ"/>
    </w:rPr>
  </w:style>
  <w:style w:type="paragraph" w:customStyle="1" w:styleId="CoverText1white">
    <w:name w:val="*Cover Text 1_white"/>
    <w:qFormat/>
    <w:rsid w:val="00677E8E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F93AD1"/>
    <w:pPr>
      <w:spacing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SectionHeadingsubhead">
    <w:name w:val="SectionHeading_subhead"/>
    <w:qFormat/>
    <w:rsid w:val="00073367"/>
    <w:pPr>
      <w:spacing w:line="360" w:lineRule="exact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TableHeading10p">
    <w:name w:val="*Table Heading 10_p"/>
    <w:basedOn w:val="TableHeading10"/>
    <w:qFormat/>
    <w:rsid w:val="00EE4FA1"/>
    <w:rPr>
      <w:color w:val="5F249F" w:themeColor="text2"/>
    </w:rPr>
  </w:style>
  <w:style w:type="paragraph" w:customStyle="1" w:styleId="Footerleft">
    <w:name w:val="*Footer_left"/>
    <w:basedOn w:val="Footer"/>
    <w:qFormat/>
    <w:rsid w:val="004A2C2D"/>
    <w:pPr>
      <w:jc w:val="left"/>
    </w:pPr>
    <w:rPr>
      <w:noProof/>
    </w:rPr>
  </w:style>
  <w:style w:type="paragraph" w:customStyle="1" w:styleId="WPContactInfo">
    <w:name w:val="WP Contact Info"/>
    <w:qFormat/>
    <w:rsid w:val="00F806F2"/>
    <w:pPr>
      <w:tabs>
        <w:tab w:val="left" w:pos="216"/>
      </w:tabs>
      <w:spacing w:after="0" w:line="220" w:lineRule="atLeast"/>
      <w:ind w:left="288"/>
    </w:pPr>
    <w:rPr>
      <w:sz w:val="16"/>
      <w:szCs w:val="16"/>
    </w:rPr>
  </w:style>
  <w:style w:type="paragraph" w:customStyle="1" w:styleId="DXCBodyText">
    <w:name w:val="DXC Body Text"/>
    <w:qFormat/>
    <w:rsid w:val="00966365"/>
    <w:pPr>
      <w:spacing w:after="130" w:line="260" w:lineRule="exact"/>
    </w:pPr>
    <w:rPr>
      <w:sz w:val="18"/>
      <w:szCs w:val="18"/>
    </w:rPr>
  </w:style>
  <w:style w:type="paragraph" w:customStyle="1" w:styleId="WPBodyText">
    <w:name w:val="WP Body Text"/>
    <w:qFormat/>
    <w:rsid w:val="00966365"/>
    <w:pPr>
      <w:spacing w:after="130" w:line="240" w:lineRule="exact"/>
    </w:pPr>
    <w:rPr>
      <w:sz w:val="18"/>
      <w:szCs w:val="18"/>
    </w:rPr>
  </w:style>
  <w:style w:type="paragraph" w:customStyle="1" w:styleId="Logo">
    <w:name w:val="Logo"/>
    <w:qFormat/>
    <w:rsid w:val="004A0181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Logocover">
    <w:name w:val="Logo_cover"/>
    <w:basedOn w:val="Logo"/>
    <w:qFormat/>
    <w:rsid w:val="009C5353"/>
    <w:rPr>
      <w:noProof/>
    </w:rPr>
  </w:style>
  <w:style w:type="paragraph" w:customStyle="1" w:styleId="CoverText1white30">
    <w:name w:val="*Cover Text 1_white30"/>
    <w:basedOn w:val="CoverText1white"/>
    <w:qFormat/>
    <w:rsid w:val="00677E8E"/>
    <w:rPr>
      <w:sz w:val="60"/>
    </w:rPr>
  </w:style>
  <w:style w:type="paragraph" w:customStyle="1" w:styleId="CoverText2white20">
    <w:name w:val="*Cover Text 2_white20"/>
    <w:qFormat/>
    <w:rsid w:val="00D047B6"/>
    <w:pPr>
      <w:spacing w:before="120" w:after="3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CoverText220purple">
    <w:name w:val="*Cover Text 2_20 purple"/>
    <w:qFormat/>
    <w:rsid w:val="00677E8E"/>
    <w:pPr>
      <w:spacing w:line="240" w:lineRule="auto"/>
    </w:pPr>
    <w:rPr>
      <w:rFonts w:ascii="Arial" w:eastAsia="PMingLiU" w:hAnsi="Arial" w:cs="Times New Roman"/>
      <w:color w:val="5F249F" w:themeColor="text2"/>
      <w:sz w:val="40"/>
      <w:szCs w:val="24"/>
      <w:lang w:bidi="ar-DZ"/>
    </w:rPr>
  </w:style>
  <w:style w:type="paragraph" w:customStyle="1" w:styleId="BioName">
    <w:name w:val="Bio Name"/>
    <w:uiPriority w:val="9"/>
    <w:qFormat/>
    <w:rsid w:val="00113EC9"/>
    <w:pPr>
      <w:spacing w:line="260" w:lineRule="atLeast"/>
    </w:pPr>
    <w:rPr>
      <w:rFonts w:ascii="Arial" w:hAnsi="Arial"/>
      <w:b/>
      <w:color w:val="5F249F" w:themeColor="text2"/>
      <w:sz w:val="48"/>
      <w:szCs w:val="48"/>
    </w:rPr>
  </w:style>
  <w:style w:type="paragraph" w:customStyle="1" w:styleId="BioTitle">
    <w:name w:val="Bio Title"/>
    <w:uiPriority w:val="9"/>
    <w:qFormat/>
    <w:rsid w:val="00113EC9"/>
    <w:pPr>
      <w:spacing w:line="260" w:lineRule="atLeast"/>
    </w:pPr>
    <w:rPr>
      <w:rFonts w:ascii="Arial" w:hAnsi="Arial"/>
      <w:b/>
      <w:sz w:val="18"/>
      <w:szCs w:val="18"/>
    </w:rPr>
  </w:style>
  <w:style w:type="paragraph" w:customStyle="1" w:styleId="EmailBody">
    <w:name w:val="Email Body"/>
    <w:basedOn w:val="Normal"/>
    <w:rsid w:val="006B641C"/>
    <w:pPr>
      <w:spacing w:before="120" w:after="240" w:line="280" w:lineRule="exact"/>
    </w:pPr>
    <w:rPr>
      <w:rFonts w:eastAsiaTheme="minorHAnsi" w:cs="Arial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daloussi\AppData\Local\Temp\Temp1_DXC_Proposal_A4_June23_2021.zip\DXC_Proposal_A4_June23_2021\DXC_Proposal_A4_June23_2021.dotx" TargetMode="External"/></Relationships>
</file>

<file path=word/theme/theme1.xml><?xml version="1.0" encoding="utf-8"?>
<a:theme xmlns:a="http://schemas.openxmlformats.org/drawingml/2006/main" name="Office Theme">
  <a:themeElements>
    <a:clrScheme name="DXC New Rebrand March 2021">
      <a:dk1>
        <a:srgbClr val="000000"/>
      </a:dk1>
      <a:lt1>
        <a:srgbClr val="FFFFFF"/>
      </a:lt1>
      <a:dk2>
        <a:srgbClr val="5F249F"/>
      </a:dk2>
      <a:lt2>
        <a:srgbClr val="D9D9D6"/>
      </a:lt2>
      <a:accent1>
        <a:srgbClr val="63666A"/>
      </a:accent1>
      <a:accent2>
        <a:srgbClr val="00968F"/>
      </a:accent2>
      <a:accent3>
        <a:srgbClr val="00A3E1"/>
      </a:accent3>
      <a:accent4>
        <a:srgbClr val="006975"/>
      </a:accent4>
      <a:accent5>
        <a:srgbClr val="6CC24A"/>
      </a:accent5>
      <a:accent6>
        <a:srgbClr val="ED9B33"/>
      </a:accent6>
      <a:hlink>
        <a:srgbClr val="FFCD00"/>
      </a:hlink>
      <a:folHlink>
        <a:srgbClr val="3300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5D101FC3F86429C7AF80248ABEAF0" ma:contentTypeVersion="8" ma:contentTypeDescription="Create a new document." ma:contentTypeScope="" ma:versionID="7aa7c11207af3fb9bb89ce18f8a5c81c">
  <xsd:schema xmlns:xsd="http://www.w3.org/2001/XMLSchema" xmlns:xs="http://www.w3.org/2001/XMLSchema" xmlns:p="http://schemas.microsoft.com/office/2006/metadata/properties" xmlns:ns2="c8c267b2-afad-408d-b078-7d186e0626d5" xmlns:ns3="a6aa3354-2149-471b-a8f1-da6fe52a295d" targetNamespace="http://schemas.microsoft.com/office/2006/metadata/properties" ma:root="true" ma:fieldsID="f771891b3c470bb8b570b66a7da6c179" ns2:_="" ns3:_="">
    <xsd:import namespace="c8c267b2-afad-408d-b078-7d186e0626d5"/>
    <xsd:import namespace="a6aa3354-2149-471b-a8f1-da6fe52a2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67b2-afad-408d-b078-7d186e062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3354-2149-471b-a8f1-da6fe52a2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B0FE34-2D4A-4FBD-8079-D233F922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67b2-afad-408d-b078-7d186e0626d5"/>
    <ds:schemaRef ds:uri="a6aa3354-2149-471b-a8f1-da6fe52a2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8130B6-EAEF-418C-90D4-DC7D764E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DXC_Proposal_A4_June23_2021</Template>
  <TotalTime>179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DXC Technology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ANDALOUSSI, Adil</dc:creator>
  <cp:keywords/>
  <dc:description/>
  <cp:lastModifiedBy>HACHIMI, YASSINE</cp:lastModifiedBy>
  <cp:revision>135</cp:revision>
  <cp:lastPrinted>2025-10-07T10:42:00Z</cp:lastPrinted>
  <dcterms:created xsi:type="dcterms:W3CDTF">2024-11-14T00:44:00Z</dcterms:created>
  <dcterms:modified xsi:type="dcterms:W3CDTF">2025-10-07T10:42:00Z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0x0101006505D101FC3F86429C7AF80248ABEAF0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