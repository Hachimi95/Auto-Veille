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Une Vulnérabilité dans Oracle E-Business Suite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CVE-2025-61882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06/10/2025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CVE-2025-61882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Oracle E-Business Suite. Elle permet à un attaquant de provoquer une exécution de code à distance (RCE) via HTTP sans authentification. Oracle confirme que cette vulnérabilité est activement exploitée.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9.8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du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YES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Oracle E-Business Suite versions </w:t>
            </w:r>
            <w:r>
              <w:rPr>
                <w:b/>
                <w:sz w:val="20"/>
              </w:rPr>
              <w:t>12.2.3</w:t>
            </w:r>
            <w:r>
              <w:rPr>
                <w:sz w:val="20"/>
              </w:rPr>
              <w:t xml:space="preserve"> et </w:t>
            </w:r>
            <w:r>
              <w:rPr>
                <w:b/>
                <w:sz w:val="20"/>
              </w:rPr>
              <w:t>12.2.14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Oracle E-Business Suite vers la version: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Oracle E-Business Suite </w:t>
      </w:r>
      <w:r>
        <w:rPr>
          <w:b/>
          <w:sz w:val="20"/>
        </w:rPr>
        <w:t>12.2.3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Oracle E-Business Suite </w:t>
      </w:r>
      <w:r>
        <w:rPr>
          <w:b/>
          <w:sz w:val="20"/>
        </w:rPr>
        <w:t>12.2.14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https://www.oracle.com/security-alerts/alert-cve-2025-61882.html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511F3CBF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9076B2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17C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076B2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0464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2025-10-07T12:49:00Z</cp:lastPrinted>
  <dcterms:created xsi:type="dcterms:W3CDTF">2024-11-14T00:44:00Z</dcterms:created>
  <dcterms:modified xsi:type="dcterms:W3CDTF">2025-10-07T12:49:00Z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