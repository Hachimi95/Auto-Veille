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8403964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860665"/>
                <wp:effectExtent l="0" t="0" r="0" b="698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86066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275E2" id="Rectangle 1" o:spid="_x0000_s1026" style="position:absolute;margin-left:544.95pt;margin-top:42pt;width:596.15pt;height:618.95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011" w:tblpY="3191"/>
        <w:tblW w:w="0" w:type="auto"/>
        <w:tblLook w:val="04A0" w:firstRow="1" w:lastRow="0" w:firstColumn="1" w:lastColumn="0" w:noHBand="0" w:noVBand="1"/>
      </w:tblPr>
      <w:tblGrid>
        <w:gridCol w:w="7020"/>
      </w:tblGrid>
      <w:tr w:rsidR="00885BD8" w14:paraId="077E5F30" w14:textId="77777777" w:rsidTr="00FB0ED9">
        <w:tc>
          <w:tcPr>
            <w:tcW w:w="7020" w:type="dxa"/>
          </w:tcPr>
          <w:p w14:paraId="0C079169" w14:textId="1F80AB55" w:rsidR="008F55D8" w:rsidRPr="00112DC2" w:rsidRDefault="00E85A7A" w:rsidP="008F55D8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[</w:t>
            </w:r>
            <w:proofErr w:type="spellStart"/>
            <w:r w:rsidRPr="00E85A7A">
              <w:rPr>
                <w:b/>
                <w:color w:val="FFFFFF"/>
                <w:sz w:val="56"/>
              </w:rPr>
              <w:t>titre</w:t>
            </w:r>
            <w:proofErr w:type="spellEnd"/>
            <w:r>
              <w:rPr>
                <w:b/>
                <w:color w:val="FFFFFF"/>
                <w:sz w:val="56"/>
              </w:rPr>
              <w:t>]</w:t>
            </w:r>
          </w:p>
          <w:p w14:paraId="658A58D2" w14:textId="77777777" w:rsidR="00885BD8" w:rsidRDefault="00885BD8" w:rsidP="00885BD8">
            <w:pPr>
              <w:pStyle w:val="CoverText2"/>
              <w:ind w:left="0"/>
              <w:rPr>
                <w:lang w:val="en-GB"/>
              </w:rPr>
            </w:pPr>
          </w:p>
        </w:tc>
      </w:tr>
      <w:tr w:rsidR="00885BD8" w14:paraId="6D33E4DE" w14:textId="77777777" w:rsidTr="00FB0ED9">
        <w:trPr>
          <w:trHeight w:val="7159"/>
        </w:trPr>
        <w:tc>
          <w:tcPr>
            <w:tcW w:w="7020" w:type="dxa"/>
          </w:tcPr>
          <w:p w14:paraId="16166153" w14:textId="77777777" w:rsidR="00885BD8" w:rsidRDefault="00885BD8" w:rsidP="00885BD8">
            <w:pPr>
              <w:pStyle w:val="CoverText2"/>
              <w:ind w:left="0"/>
              <w:rPr>
                <w:lang w:val="en-GB"/>
              </w:rPr>
            </w:pPr>
          </w:p>
          <w:p w14:paraId="30174698" w14:textId="4078B0A6" w:rsidR="00E21C54" w:rsidRDefault="00E85A7A" w:rsidP="008F55D8">
            <w:pPr>
              <w:pStyle w:val="CoverText2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[</w:t>
            </w:r>
            <w:r w:rsidR="0086570A">
              <w:rPr>
                <w:b/>
                <w:color w:val="FFFFFF"/>
                <w:sz w:val="32"/>
              </w:rPr>
              <w:t>CVE</w:t>
            </w:r>
            <w:r>
              <w:rPr>
                <w:b/>
                <w:color w:val="FFFFFF"/>
                <w:sz w:val="32"/>
              </w:rPr>
              <w:t>]</w:t>
            </w:r>
          </w:p>
          <w:p w14:paraId="68681271" w14:textId="77777777" w:rsidR="00B85F1C" w:rsidRDefault="00B85F1C" w:rsidP="008F55D8">
            <w:pPr>
              <w:pStyle w:val="CoverText2"/>
              <w:ind w:left="0"/>
              <w:rPr>
                <w:b/>
                <w:color w:val="FFFFFF"/>
                <w:sz w:val="32"/>
              </w:rPr>
            </w:pPr>
          </w:p>
          <w:p w14:paraId="1E0422C0" w14:textId="77777777" w:rsidR="00B85F1C" w:rsidRDefault="00B85F1C" w:rsidP="008F55D8">
            <w:pPr>
              <w:pStyle w:val="CoverText2"/>
              <w:ind w:left="0"/>
              <w:rPr>
                <w:b/>
                <w:color w:val="FFFFFF"/>
                <w:sz w:val="32"/>
              </w:rPr>
            </w:pPr>
          </w:p>
          <w:p w14:paraId="227CEFCE" w14:textId="77777777" w:rsidR="00B85F1C" w:rsidRDefault="00B85F1C" w:rsidP="008F55D8">
            <w:pPr>
              <w:pStyle w:val="CoverText2"/>
              <w:ind w:left="0"/>
              <w:rPr>
                <w:b/>
                <w:color w:val="FFFFFF"/>
                <w:sz w:val="32"/>
              </w:rPr>
            </w:pPr>
          </w:p>
          <w:p w14:paraId="181A0693" w14:textId="77777777" w:rsidR="00B85F1C" w:rsidRDefault="00B85F1C" w:rsidP="008F55D8">
            <w:pPr>
              <w:pStyle w:val="CoverText2"/>
              <w:ind w:left="0"/>
              <w:rPr>
                <w:b/>
                <w:color w:val="FFFFFF"/>
                <w:sz w:val="32"/>
              </w:rPr>
            </w:pPr>
          </w:p>
          <w:p w14:paraId="3E302FC9" w14:textId="77777777" w:rsidR="00B85F1C" w:rsidRDefault="00B85F1C" w:rsidP="008F55D8">
            <w:pPr>
              <w:pStyle w:val="CoverText2"/>
              <w:ind w:left="0"/>
              <w:rPr>
                <w:b/>
                <w:color w:val="FFFFFF"/>
                <w:sz w:val="32"/>
              </w:rPr>
            </w:pPr>
          </w:p>
          <w:p w14:paraId="527804B7" w14:textId="77777777" w:rsidR="00B85F1C" w:rsidRDefault="00B85F1C" w:rsidP="008F55D8">
            <w:pPr>
              <w:pStyle w:val="CoverText2"/>
              <w:ind w:left="0"/>
              <w:rPr>
                <w:b/>
                <w:color w:val="FFFFFF"/>
                <w:sz w:val="32"/>
              </w:rPr>
            </w:pPr>
          </w:p>
          <w:p w14:paraId="48F4BCFB" w14:textId="77777777" w:rsidR="00B85F1C" w:rsidRDefault="00B85F1C" w:rsidP="008F55D8">
            <w:pPr>
              <w:pStyle w:val="CoverText2"/>
              <w:ind w:left="0"/>
              <w:rPr>
                <w:b/>
                <w:color w:val="FFFFFF"/>
                <w:sz w:val="32"/>
              </w:rPr>
            </w:pPr>
          </w:p>
          <w:p w14:paraId="344E56DF" w14:textId="77777777" w:rsidR="00B85F1C" w:rsidRDefault="00B85F1C" w:rsidP="008F55D8">
            <w:pPr>
              <w:pStyle w:val="CoverText2"/>
              <w:ind w:left="0"/>
              <w:rPr>
                <w:b/>
                <w:color w:val="FFFFFF"/>
                <w:sz w:val="32"/>
              </w:rPr>
            </w:pPr>
          </w:p>
          <w:p w14:paraId="680E4E25" w14:textId="77777777" w:rsidR="00B85F1C" w:rsidRDefault="00B85F1C" w:rsidP="008F55D8">
            <w:pPr>
              <w:pStyle w:val="CoverText2"/>
              <w:ind w:left="0"/>
              <w:rPr>
                <w:b/>
                <w:color w:val="FFFFFF"/>
                <w:sz w:val="32"/>
              </w:rPr>
            </w:pPr>
          </w:p>
          <w:p w14:paraId="2272B55D" w14:textId="77777777" w:rsidR="00B85F1C" w:rsidRDefault="00B85F1C" w:rsidP="008F55D8">
            <w:pPr>
              <w:pStyle w:val="CoverText2"/>
              <w:ind w:left="0"/>
              <w:rPr>
                <w:b/>
                <w:color w:val="FFFFFF"/>
                <w:sz w:val="32"/>
              </w:rPr>
            </w:pPr>
          </w:p>
          <w:p w14:paraId="4FC99921" w14:textId="77777777" w:rsidR="00B85F1C" w:rsidRPr="00E558A3" w:rsidRDefault="00B85F1C" w:rsidP="008F55D8">
            <w:pPr>
              <w:pStyle w:val="CoverText2"/>
              <w:ind w:left="0"/>
              <w:rPr>
                <w:b/>
                <w:bCs/>
                <w:sz w:val="32"/>
                <w:szCs w:val="32"/>
                <w:lang w:val="en-GB"/>
              </w:rPr>
            </w:pPr>
          </w:p>
          <w:p w14:paraId="046AB62D" w14:textId="77777777" w:rsidR="00E21C54" w:rsidRDefault="00E21C54" w:rsidP="00E21C54">
            <w:pPr>
              <w:pStyle w:val="CoverText2"/>
              <w:ind w:left="0"/>
              <w:rPr>
                <w:b/>
                <w:bCs/>
                <w:sz w:val="36"/>
                <w:szCs w:val="36"/>
                <w:lang w:val="en-GB"/>
              </w:rPr>
            </w:pPr>
          </w:p>
          <w:p w14:paraId="5D20EF39" w14:textId="77777777" w:rsidR="00E21C54" w:rsidRDefault="00E21C54" w:rsidP="00E21C54">
            <w:pPr>
              <w:pStyle w:val="CoverText2"/>
              <w:ind w:left="0"/>
              <w:rPr>
                <w:b/>
                <w:bCs/>
                <w:sz w:val="36"/>
                <w:szCs w:val="36"/>
                <w:lang w:val="en-GB"/>
              </w:rPr>
            </w:pPr>
          </w:p>
          <w:p w14:paraId="5E501011" w14:textId="77777777" w:rsidR="00E21C54" w:rsidRDefault="00E21C54" w:rsidP="00E21C54">
            <w:pPr>
              <w:pStyle w:val="CoverText2"/>
              <w:ind w:left="0"/>
              <w:rPr>
                <w:b/>
                <w:bCs/>
                <w:sz w:val="36"/>
                <w:szCs w:val="36"/>
                <w:lang w:val="en-GB"/>
              </w:rPr>
            </w:pPr>
          </w:p>
          <w:p w14:paraId="1CD68834" w14:textId="131972F6" w:rsidR="00E21C54" w:rsidRPr="00E21C54" w:rsidRDefault="00E21C54" w:rsidP="00E21C54">
            <w:pPr>
              <w:pStyle w:val="CoverText2"/>
              <w:ind w:left="0"/>
              <w:rPr>
                <w:b/>
                <w:bCs/>
                <w:sz w:val="36"/>
                <w:szCs w:val="36"/>
                <w:lang w:val="en-GB"/>
              </w:rPr>
            </w:pPr>
          </w:p>
        </w:tc>
      </w:tr>
      <w:tr w:rsidR="00DA7F5A" w:rsidRPr="00DA7F5A" w14:paraId="4C2213C9" w14:textId="77777777" w:rsidTr="00FB0ED9">
        <w:trPr>
          <w:trHeight w:val="1336"/>
        </w:trPr>
        <w:tc>
          <w:tcPr>
            <w:tcW w:w="7020" w:type="dxa"/>
          </w:tcPr>
          <w:p w14:paraId="24AB347F" w14:textId="2DB4F261" w:rsidR="00DA7F5A" w:rsidRPr="009A7DEB" w:rsidRDefault="00DA7F5A" w:rsidP="00DA7F5A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B85F1C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 w:rsidRPr="00776581">
              <w:rPr>
                <w:bCs/>
                <w:color w:val="FFFFFF"/>
              </w:rPr>
              <w:t>[Date]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00"/>
        <w:gridCol w:w="4500"/>
        <w:gridCol w:w="996"/>
        <w:gridCol w:w="1344"/>
        <w:gridCol w:w="1113"/>
        <w:gridCol w:w="1227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  <w:proofErr w:type="spellEnd"/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</w:t>
            </w:r>
            <w:proofErr w:type="spellEnd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 xml:space="preserve"> de </w:t>
            </w:r>
            <w:proofErr w:type="spellStart"/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traitement</w:t>
            </w:r>
            <w:proofErr w:type="spellEnd"/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788ED992" w14:textId="77777777" w:rsidR="007B7520" w:rsidRDefault="007B7520" w:rsidP="00F80EEF">
            <w:pPr>
              <w:autoSpaceDE w:val="0"/>
              <w:autoSpaceDN w:val="0"/>
              <w:adjustRightInd w:val="0"/>
              <w:jc w:val="center"/>
              <w:rPr>
                <w:b/>
                <w:color w:val="5F24A0"/>
                <w:sz w:val="18"/>
              </w:rPr>
            </w:pPr>
          </w:p>
          <w:p w14:paraId="6B5BA910" w14:textId="274882E0" w:rsidR="00AF08BA" w:rsidRPr="005F1BC6" w:rsidRDefault="00F06F5D" w:rsidP="00F06F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[</w:t>
            </w:r>
            <w:r w:rsidR="00C71821">
              <w:rPr>
                <w:b/>
                <w:color w:val="5F24A0"/>
                <w:sz w:val="18"/>
              </w:rPr>
              <w:t>CVE</w:t>
            </w:r>
            <w:r w:rsidR="00FB0ED9">
              <w:rPr>
                <w:b/>
                <w:color w:val="5F24A0"/>
                <w:sz w:val="18"/>
              </w:rPr>
              <w:t>2</w:t>
            </w:r>
            <w:r>
              <w:rPr>
                <w:b/>
                <w:color w:val="5F24A0"/>
                <w:sz w:val="18"/>
              </w:rPr>
              <w:t>]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[</w:t>
            </w:r>
            <w:r w:rsidRPr="00271E44">
              <w:rPr>
                <w:sz w:val="20"/>
              </w:rPr>
              <w:t>Description</w:t>
            </w:r>
            <w:r>
              <w:rPr>
                <w:sz w:val="20"/>
              </w:rPr>
              <w:t>]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bCs/>
                <w:color w:val="5F24A0"/>
                <w:sz w:val="18"/>
              </w:rPr>
              <w:t>[</w:t>
            </w:r>
            <w:r w:rsidRPr="00271E44">
              <w:rPr>
                <w:b/>
                <w:bCs/>
                <w:color w:val="5F24A0"/>
                <w:sz w:val="18"/>
              </w:rPr>
              <w:t>score</w:t>
            </w:r>
            <w:r>
              <w:rPr>
                <w:b/>
                <w:bCs/>
                <w:color w:val="5F24A0"/>
                <w:sz w:val="18"/>
              </w:rPr>
              <w:t>]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[</w:t>
            </w:r>
            <w:proofErr w:type="spellStart"/>
            <w:r w:rsidR="000F405B" w:rsidRPr="000F405B">
              <w:rPr>
                <w:b/>
                <w:color w:val="5F24A0"/>
                <w:sz w:val="18"/>
              </w:rPr>
              <w:t>risques</w:t>
            </w:r>
            <w:proofErr w:type="spellEnd"/>
            <w:r>
              <w:rPr>
                <w:b/>
                <w:color w:val="5F24A0"/>
                <w:sz w:val="18"/>
              </w:rPr>
              <w:t>]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[</w:t>
            </w:r>
            <w:r w:rsidRPr="000F405B">
              <w:rPr>
                <w:b/>
                <w:color w:val="5F24A0"/>
                <w:sz w:val="18"/>
              </w:rPr>
              <w:t>Exploit</w:t>
            </w:r>
            <w:r>
              <w:rPr>
                <w:b/>
                <w:color w:val="5F24A0"/>
                <w:sz w:val="18"/>
              </w:rPr>
              <w:t>]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[</w:t>
            </w:r>
            <w:proofErr w:type="spellStart"/>
            <w:r w:rsidRPr="000F405B">
              <w:rPr>
                <w:b/>
                <w:color w:val="5F24A0"/>
                <w:sz w:val="18"/>
              </w:rPr>
              <w:t>Delai</w:t>
            </w:r>
            <w:proofErr w:type="spellEnd"/>
            <w:r>
              <w:rPr>
                <w:b/>
                <w:color w:val="5F24A0"/>
                <w:sz w:val="18"/>
              </w:rPr>
              <w:t>]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79913B9E" w14:textId="0E6D9ED3" w:rsidR="00E8744A" w:rsidRPr="00385315" w:rsidRDefault="00601DF0" w:rsidP="00385315">
      <w:pPr>
        <w:pStyle w:val="ListParagraph"/>
        <w:ind w:left="1800" w:right="-874"/>
        <w:rPr>
          <w:rFonts w:ascii="Symbol" w:hAnsi="Symbol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p w14:paraId="4E24B607" w14:textId="77777777" w:rsidR="00385315" w:rsidRDefault="00385315" w:rsidP="00385315">
      <w:pPr>
        <w:pStyle w:val="ListParagraph"/>
        <w:autoSpaceDE w:val="0"/>
        <w:autoSpaceDN w:val="0"/>
        <w:adjustRightInd w:val="0"/>
        <w:spacing w:line="276" w:lineRule="auto"/>
        <w:ind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E4439">
        <w:rPr>
          <w:sz w:val="20"/>
        </w:rPr>
        <w:t>[</w:t>
      </w:r>
      <w:proofErr w:type="spellStart"/>
      <w:r w:rsidRPr="00D57246">
        <w:rPr>
          <w:sz w:val="20"/>
        </w:rPr>
        <w:t>Produits</w:t>
      </w:r>
      <w:proofErr w:type="spellEnd"/>
      <w:r w:rsidRPr="00D57246">
        <w:rPr>
          <w:sz w:val="20"/>
        </w:rPr>
        <w:t xml:space="preserve"> </w:t>
      </w:r>
      <w:proofErr w:type="spellStart"/>
      <w:r w:rsidRPr="00D57246">
        <w:rPr>
          <w:sz w:val="20"/>
        </w:rPr>
        <w:t>affectés</w:t>
      </w:r>
      <w:proofErr w:type="spellEnd"/>
      <w:r w:rsidRPr="00FE4439">
        <w:rPr>
          <w:sz w:val="20"/>
        </w:rPr>
        <w:t>]</w:t>
      </w:r>
    </w:p>
    <w:p w14:paraId="561D6758" w14:textId="77777777" w:rsidR="00385315" w:rsidRPr="003F62C5" w:rsidRDefault="00385315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proofErr w:type="spellStart"/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  <w:proofErr w:type="spellEnd"/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1"/>
      </w:tblGrid>
      <w:tr w:rsidR="00B33320" w14:paraId="6335F709" w14:textId="77777777" w:rsidTr="002E1826">
        <w:tc>
          <w:tcPr>
            <w:tcW w:w="8571" w:type="dxa"/>
          </w:tcPr>
          <w:p w14:paraId="33B93513" w14:textId="4659811A" w:rsidR="00B33320" w:rsidRDefault="00B33320" w:rsidP="009835C6">
            <w:pPr>
              <w:rPr>
                <w:rFonts w:ascii="Calibri" w:eastAsia="Times New Roman" w:hAnsi="Calibri" w:cs="Calibri"/>
                <w:color w:val="auto"/>
                <w:szCs w:val="22"/>
                <w:lang w:val="en-US" w:bidi="ar-SA"/>
              </w:rPr>
            </w:pPr>
            <w:r w:rsidRPr="00FE4439">
              <w:rPr>
                <w:sz w:val="20"/>
              </w:rPr>
              <w:t>[Mitigations]</w:t>
            </w:r>
          </w:p>
        </w:tc>
      </w:tr>
    </w:tbl>
    <w:p w14:paraId="434250D2" w14:textId="54917C74" w:rsidR="00F300C7" w:rsidRPr="00905C14" w:rsidRDefault="00F300C7" w:rsidP="00905C14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proofErr w:type="spellStart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</w:t>
      </w:r>
      <w:proofErr w:type="spellEnd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Intelligence </w:t>
      </w:r>
      <w:proofErr w:type="spellStart"/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Assessment</w:t>
      </w:r>
      <w:proofErr w:type="spellEnd"/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5"/>
          <w:footerReference w:type="default" r:id="rId16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[Ref]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7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404C6" w14:textId="77777777" w:rsidR="00017C11" w:rsidRDefault="00017C11">
      <w:r>
        <w:separator/>
      </w:r>
    </w:p>
  </w:endnote>
  <w:endnote w:type="continuationSeparator" w:id="0">
    <w:p w14:paraId="2E1212E5" w14:textId="77777777" w:rsidR="00017C11" w:rsidRDefault="00017C11">
      <w:r>
        <w:continuationSeparator/>
      </w:r>
    </w:p>
  </w:endnote>
  <w:endnote w:type="continuationNotice" w:id="1">
    <w:p w14:paraId="6A0A683C" w14:textId="77777777" w:rsidR="00017C11" w:rsidRDefault="00017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74D4A" w14:textId="77777777" w:rsidR="00453062" w:rsidRDefault="00453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37B42B9D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8868AF">
                            <w:rPr>
                              <w:lang w:val="en-GB"/>
                            </w:rPr>
                            <w:t>4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37B42B9D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8868AF">
                      <w:rPr>
                        <w:lang w:val="en-GB"/>
                      </w:rPr>
                      <w:t>4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532D5DE8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385315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77777777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>
                            <w:rPr>
                              <w:lang w:val="en-GB"/>
                            </w:rPr>
                            <w:t>4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77777777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>
                      <w:rPr>
                        <w:lang w:val="en-GB"/>
                      </w:rPr>
                      <w:t>4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840E" w14:textId="77777777" w:rsidR="00017C11" w:rsidRDefault="00017C11">
      <w:r>
        <w:separator/>
      </w:r>
    </w:p>
  </w:footnote>
  <w:footnote w:type="continuationSeparator" w:id="0">
    <w:p w14:paraId="47D46C90" w14:textId="77777777" w:rsidR="00017C11" w:rsidRDefault="00017C11">
      <w:r>
        <w:continuationSeparator/>
      </w:r>
    </w:p>
  </w:footnote>
  <w:footnote w:type="continuationNotice" w:id="1">
    <w:p w14:paraId="621C9870" w14:textId="77777777" w:rsidR="00017C11" w:rsidRDefault="00017C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4AA4" w14:textId="77777777" w:rsidR="00453062" w:rsidRDefault="00453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4AD7CD15" w14:textId="06F25D6B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CC8"/>
    <w:rsid w:val="00385315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4416"/>
    <w:rsid w:val="005D499A"/>
    <w:rsid w:val="005D4AC5"/>
    <w:rsid w:val="005D4F22"/>
    <w:rsid w:val="005E0D24"/>
    <w:rsid w:val="005E1DB6"/>
    <w:rsid w:val="005E29BF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379"/>
    <w:rsid w:val="009D3E8A"/>
    <w:rsid w:val="009D49A4"/>
    <w:rsid w:val="009E00C4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3A70"/>
    <w:rsid w:val="00A163CF"/>
    <w:rsid w:val="00A21D4D"/>
    <w:rsid w:val="00A22EE8"/>
    <w:rsid w:val="00A235FF"/>
    <w:rsid w:val="00A241A3"/>
    <w:rsid w:val="00A25FDE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40F"/>
    <w:rsid w:val="00BA64FE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31332"/>
    <w:rsid w:val="00D31AD6"/>
    <w:rsid w:val="00D3366E"/>
    <w:rsid w:val="00D3385F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D4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165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118</cp:revision>
  <cp:lastPrinted>2024-11-28T12:27:00Z</cp:lastPrinted>
  <dcterms:created xsi:type="dcterms:W3CDTF">2024-11-14T00:44:00Z</dcterms:created>
  <dcterms:modified xsi:type="dcterms:W3CDTF">2025-03-04T02:57:00Z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